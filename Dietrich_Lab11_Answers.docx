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2130" w14:textId="77777777" w:rsidR="006307FB" w:rsidRPr="00067DE6" w:rsidRDefault="002074A0" w:rsidP="006307FB">
      <w:pPr>
        <w:pStyle w:val="Title"/>
        <w:jc w:val="center"/>
        <w:rPr>
          <w:rFonts w:asciiTheme="majorHAnsi" w:hAnsiTheme="majorHAnsi"/>
          <w:b/>
          <w:sz w:val="40"/>
        </w:rPr>
      </w:pPr>
      <w:r w:rsidRPr="00067DE6">
        <w:rPr>
          <w:rFonts w:asciiTheme="majorHAnsi" w:hAnsiTheme="majorHAnsi"/>
          <w:b/>
          <w:sz w:val="40"/>
        </w:rPr>
        <w:t xml:space="preserve">Lab </w:t>
      </w:r>
      <w:r w:rsidR="00C543B6">
        <w:rPr>
          <w:rFonts w:asciiTheme="majorHAnsi" w:eastAsiaTheme="minorEastAsia" w:hAnsiTheme="majorHAnsi"/>
          <w:b/>
          <w:sz w:val="40"/>
          <w:lang w:eastAsia="zh-CN"/>
        </w:rPr>
        <w:t>1</w:t>
      </w:r>
      <w:r w:rsidR="009C0013">
        <w:rPr>
          <w:rFonts w:asciiTheme="majorHAnsi" w:eastAsiaTheme="minorEastAsia" w:hAnsiTheme="majorHAnsi"/>
          <w:b/>
          <w:sz w:val="40"/>
          <w:lang w:eastAsia="zh-CN"/>
        </w:rPr>
        <w:t>1</w:t>
      </w:r>
      <w:r w:rsidR="002520F6" w:rsidRPr="002520F6">
        <w:rPr>
          <w:rFonts w:asciiTheme="majorHAnsi" w:eastAsiaTheme="minorEastAsia" w:hAnsiTheme="majorHAnsi"/>
          <w:b/>
          <w:sz w:val="40"/>
          <w:lang w:eastAsia="zh-CN"/>
        </w:rPr>
        <w:t xml:space="preserve"> </w:t>
      </w:r>
      <w:r w:rsidR="00C543B6" w:rsidRPr="00C543B6">
        <w:rPr>
          <w:rFonts w:asciiTheme="majorHAnsi" w:eastAsiaTheme="minorEastAsia" w:hAnsiTheme="majorHAnsi"/>
          <w:b/>
          <w:sz w:val="40"/>
          <w:lang w:eastAsia="zh-CN"/>
        </w:rPr>
        <w:t>Web GIS Programming</w:t>
      </w:r>
    </w:p>
    <w:p w14:paraId="58492131" w14:textId="77777777" w:rsidR="009D297F" w:rsidRPr="00067DE6" w:rsidRDefault="006307FB" w:rsidP="009D297F">
      <w:pPr>
        <w:pStyle w:val="Title"/>
        <w:jc w:val="center"/>
        <w:rPr>
          <w:rFonts w:asciiTheme="majorHAnsi" w:hAnsiTheme="majorHAnsi"/>
          <w:b/>
        </w:rPr>
      </w:pP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>Answers</w:t>
      </w: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 xml:space="preserve"> </w:t>
      </w:r>
      <w:r w:rsidR="009D297F" w:rsidRPr="00067DE6">
        <w:rPr>
          <w:rFonts w:asciiTheme="majorHAnsi" w:hAnsiTheme="majorHAnsi"/>
          <w:b/>
        </w:rPr>
        <w:t xml:space="preserve">                                      </w:t>
      </w:r>
    </w:p>
    <w:p w14:paraId="58492132" w14:textId="77777777" w:rsidR="006307FB" w:rsidRPr="00067DE6" w:rsidRDefault="006307FB" w:rsidP="006307FB">
      <w:pPr>
        <w:rPr>
          <w:b/>
        </w:rPr>
      </w:pPr>
      <w:r w:rsidRPr="00067DE6">
        <w:rPr>
          <w:b/>
        </w:rPr>
        <w:t xml:space="preserve">REMINDER:  DO NOT CHANGE THE FORMAT OF THIS DOCUMENT.  </w:t>
      </w:r>
      <w:r w:rsidR="00F136D0" w:rsidRPr="00067DE6">
        <w:rPr>
          <w:b/>
        </w:rPr>
        <w:t>ALTER SPACING BETWEEN QUESTIONS AS NECESSARY.</w:t>
      </w:r>
      <w:r w:rsidR="009D297F" w:rsidRPr="00067DE6">
        <w:rPr>
          <w:b/>
        </w:rPr>
        <w:t xml:space="preserve">    </w:t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</w:p>
    <w:p w14:paraId="58492133" w14:textId="1F056FAF" w:rsidR="009D297F" w:rsidRPr="0074120F" w:rsidRDefault="009D297F" w:rsidP="0074120F">
      <w:pPr>
        <w:pStyle w:val="Subtitle"/>
        <w:ind w:left="7200"/>
        <w:rPr>
          <w:rFonts w:eastAsiaTheme="minorEastAsia"/>
          <w:b/>
          <w:sz w:val="32"/>
          <w:szCs w:val="32"/>
          <w:lang w:eastAsia="zh-CN"/>
        </w:rPr>
      </w:pPr>
      <w:r w:rsidRPr="001527BC">
        <w:rPr>
          <w:b/>
          <w:color w:val="1F497D" w:themeColor="text2"/>
          <w:sz w:val="32"/>
          <w:szCs w:val="32"/>
        </w:rPr>
        <w:t>/</w:t>
      </w:r>
      <w:r w:rsidR="00C543B6">
        <w:rPr>
          <w:rFonts w:eastAsiaTheme="minorEastAsia"/>
          <w:b/>
          <w:color w:val="1F497D" w:themeColor="text2"/>
          <w:sz w:val="32"/>
          <w:szCs w:val="32"/>
          <w:lang w:eastAsia="zh-CN"/>
        </w:rPr>
        <w:t>3</w:t>
      </w:r>
      <w:r w:rsidR="005741F4">
        <w:rPr>
          <w:rFonts w:eastAsiaTheme="minorEastAsia"/>
          <w:b/>
          <w:color w:val="1F497D" w:themeColor="text2"/>
          <w:sz w:val="32"/>
          <w:szCs w:val="32"/>
          <w:lang w:eastAsia="zh-CN"/>
        </w:rPr>
        <w:t>5</w:t>
      </w:r>
    </w:p>
    <w:p w14:paraId="58492134" w14:textId="77777777" w:rsidR="00F136D0" w:rsidRPr="00F136D0" w:rsidRDefault="00F136D0" w:rsidP="00F136D0"/>
    <w:p w14:paraId="58492135" w14:textId="54FF91A3" w:rsidR="009D297F" w:rsidRPr="00682FE9" w:rsidRDefault="009D297F" w:rsidP="009D297F">
      <w:pPr>
        <w:pStyle w:val="Subtitle"/>
        <w:rPr>
          <w:rFonts w:eastAsiaTheme="minorEastAsia"/>
          <w:color w:val="1F497D" w:themeColor="text2"/>
          <w:lang w:eastAsia="zh-CN"/>
        </w:rPr>
      </w:pPr>
      <w:r w:rsidRPr="00682FE9">
        <w:rPr>
          <w:b/>
          <w:color w:val="1F497D" w:themeColor="text2"/>
        </w:rPr>
        <w:t>Name: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  <w:r w:rsidR="007974F2">
        <w:rPr>
          <w:rFonts w:eastAsiaTheme="minorEastAsia"/>
          <w:b/>
          <w:color w:val="4F81BD" w:themeColor="accent1"/>
          <w:lang w:eastAsia="zh-CN"/>
        </w:rPr>
        <w:t>Jacob Dietrich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="00682FE9">
        <w:rPr>
          <w:rFonts w:eastAsiaTheme="minorEastAsia" w:hint="eastAsia"/>
          <w:color w:val="1F497D" w:themeColor="text2"/>
          <w:lang w:eastAsia="zh-CN"/>
        </w:rPr>
        <w:t xml:space="preserve">    </w:t>
      </w:r>
      <w:r w:rsidRPr="00682FE9">
        <w:rPr>
          <w:b/>
          <w:color w:val="1F497D" w:themeColor="text2"/>
        </w:rPr>
        <w:t>Date: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  <w:r w:rsidR="007974F2">
        <w:rPr>
          <w:rFonts w:eastAsiaTheme="minorEastAsia"/>
          <w:b/>
          <w:color w:val="4F81BD" w:themeColor="accent1"/>
          <w:lang w:eastAsia="zh-CN"/>
        </w:rPr>
        <w:t>11/17/2021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</w:p>
    <w:p w14:paraId="58492136" w14:textId="77777777" w:rsidR="009D297F" w:rsidRPr="009D297F" w:rsidRDefault="009D297F" w:rsidP="009D297F"/>
    <w:p w14:paraId="58492137" w14:textId="77777777" w:rsidR="009D297F" w:rsidRPr="009D297F" w:rsidRDefault="009D297F" w:rsidP="009D297F"/>
    <w:p w14:paraId="58492138" w14:textId="7FB66B26" w:rsidR="008067ED" w:rsidRPr="00AE2AF6" w:rsidRDefault="00A213FC" w:rsidP="008067E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bCs/>
          <w:color w:val="000000" w:themeColor="text1"/>
        </w:rPr>
      </w:pPr>
      <w:r>
        <w:rPr>
          <w:b/>
          <w:color w:val="000000"/>
        </w:rPr>
        <w:t xml:space="preserve">What is the </w:t>
      </w:r>
      <w:r w:rsidRPr="0017192D">
        <w:rPr>
          <w:b/>
          <w:i/>
          <w:color w:val="000000"/>
        </w:rPr>
        <w:t>line of code</w:t>
      </w:r>
      <w:r>
        <w:rPr>
          <w:b/>
          <w:color w:val="000000"/>
        </w:rPr>
        <w:t xml:space="preserve"> in your app to import ArcGIS JavaScript API library?</w:t>
      </w:r>
      <w:r w:rsidRPr="009F04B7">
        <w:rPr>
          <w:color w:val="FF0000"/>
        </w:rPr>
        <w:t xml:space="preserve"> </w:t>
      </w:r>
      <w:r w:rsidR="008067ED" w:rsidRPr="00AE2AF6">
        <w:rPr>
          <w:b/>
          <w:bCs/>
          <w:i/>
          <w:color w:val="FF0000"/>
        </w:rPr>
        <w:t xml:space="preserve"> </w:t>
      </w:r>
      <w:r w:rsidR="008067ED" w:rsidRPr="00AE2AF6">
        <w:rPr>
          <w:bCs/>
          <w:i/>
          <w:color w:val="FF0000"/>
        </w:rPr>
        <w:t>(</w:t>
      </w:r>
      <w:r w:rsidR="00C543B6">
        <w:rPr>
          <w:i/>
          <w:color w:val="FF0000"/>
        </w:rPr>
        <w:t>2</w:t>
      </w:r>
      <w:r w:rsidR="008067ED" w:rsidRPr="00AE2AF6">
        <w:rPr>
          <w:bCs/>
          <w:i/>
          <w:color w:val="FF0000"/>
        </w:rPr>
        <w:t>)</w:t>
      </w:r>
    </w:p>
    <w:p w14:paraId="58492139" w14:textId="46F13AB1" w:rsidR="00A476E3" w:rsidRPr="0009505C" w:rsidRDefault="0009505C" w:rsidP="008067ED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4F81BD" w:themeColor="accent1"/>
        </w:rPr>
      </w:pPr>
      <w:r>
        <w:rPr>
          <w:color w:val="4F81BD" w:themeColor="accent1"/>
        </w:rPr>
        <w:t xml:space="preserve">&lt;script </w:t>
      </w:r>
      <w:proofErr w:type="spellStart"/>
      <w:r>
        <w:rPr>
          <w:color w:val="4F81BD" w:themeColor="accent1"/>
        </w:rPr>
        <w:t>src</w:t>
      </w:r>
      <w:proofErr w:type="spellEnd"/>
      <w:r>
        <w:rPr>
          <w:color w:val="4F81BD" w:themeColor="accent1"/>
        </w:rPr>
        <w:t>=</w:t>
      </w:r>
      <w:hyperlink r:id="rId7" w:history="1">
        <w:r w:rsidRPr="00AB0CD2">
          <w:rPr>
            <w:rStyle w:val="Hyperlink"/>
          </w:rPr>
          <w:t>https://js.arcgis.com/4.21/</w:t>
        </w:r>
      </w:hyperlink>
      <w:r>
        <w:rPr>
          <w:color w:val="4F81BD" w:themeColor="accent1"/>
        </w:rPr>
        <w:t>&gt;&lt;/script&gt;</w:t>
      </w:r>
    </w:p>
    <w:p w14:paraId="5849213A" w14:textId="77777777" w:rsidR="00434A5C" w:rsidRPr="008067ED" w:rsidRDefault="00434A5C" w:rsidP="008067ED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5849213B" w14:textId="77777777" w:rsidR="008067ED" w:rsidRPr="008067ED" w:rsidRDefault="008067ED" w:rsidP="008067ED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b/>
          <w:color w:val="FF0000"/>
        </w:rPr>
      </w:pPr>
    </w:p>
    <w:p w14:paraId="052E60BE" w14:textId="6D897D9A" w:rsidR="006F239D" w:rsidRPr="006F239D" w:rsidRDefault="00A213FC" w:rsidP="006F23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bCs/>
          <w:color w:val="000000" w:themeColor="text1"/>
        </w:rPr>
      </w:pPr>
      <w:r>
        <w:rPr>
          <w:b/>
          <w:color w:val="000000"/>
        </w:rPr>
        <w:t xml:space="preserve">What is the </w:t>
      </w:r>
      <w:r w:rsidRPr="0017192D">
        <w:rPr>
          <w:b/>
          <w:i/>
          <w:color w:val="000000"/>
        </w:rPr>
        <w:t>line of code</w:t>
      </w:r>
      <w:r>
        <w:rPr>
          <w:b/>
          <w:color w:val="000000"/>
        </w:rPr>
        <w:t xml:space="preserve"> in your app to import the CSS file for styling the Esri’s widgets in the JavaScript API?</w:t>
      </w:r>
      <w:r w:rsidRPr="00AE2AF6">
        <w:rPr>
          <w:bCs/>
          <w:i/>
          <w:color w:val="FF0000"/>
        </w:rPr>
        <w:t xml:space="preserve"> </w:t>
      </w:r>
      <w:r w:rsidR="008067ED" w:rsidRPr="00AE2AF6">
        <w:rPr>
          <w:bCs/>
          <w:i/>
          <w:color w:val="FF0000"/>
        </w:rPr>
        <w:t>(</w:t>
      </w:r>
      <w:r w:rsidR="00C543B6">
        <w:rPr>
          <w:bCs/>
          <w:i/>
          <w:color w:val="FF0000"/>
        </w:rPr>
        <w:t>2</w:t>
      </w:r>
      <w:r w:rsidR="008067ED" w:rsidRPr="00AE2AF6">
        <w:rPr>
          <w:bCs/>
          <w:i/>
          <w:color w:val="FF0000"/>
        </w:rPr>
        <w:t>)</w:t>
      </w:r>
    </w:p>
    <w:p w14:paraId="4EA464CC" w14:textId="5E337202" w:rsidR="006F239D" w:rsidRPr="006F239D" w:rsidRDefault="006F239D" w:rsidP="006F239D">
      <w:pPr>
        <w:widowControl w:val="0"/>
        <w:autoSpaceDE w:val="0"/>
        <w:autoSpaceDN w:val="0"/>
        <w:adjustRightInd w:val="0"/>
        <w:spacing w:beforeLines="50" w:afterLines="100" w:after="240"/>
        <w:rPr>
          <w:b/>
          <w:bCs/>
          <w:color w:val="4F81BD" w:themeColor="accent1"/>
        </w:rPr>
      </w:pPr>
      <w:r w:rsidRPr="006F239D">
        <w:rPr>
          <w:b/>
          <w:bCs/>
          <w:color w:val="4F81BD" w:themeColor="accent1"/>
        </w:rPr>
        <w:t xml:space="preserve">&lt;link </w:t>
      </w:r>
      <w:proofErr w:type="spellStart"/>
      <w:r w:rsidRPr="006F239D">
        <w:rPr>
          <w:b/>
          <w:bCs/>
          <w:color w:val="4F81BD" w:themeColor="accent1"/>
        </w:rPr>
        <w:t>rel</w:t>
      </w:r>
      <w:proofErr w:type="spellEnd"/>
      <w:r w:rsidRPr="006F239D">
        <w:rPr>
          <w:b/>
          <w:bCs/>
          <w:color w:val="4F81BD" w:themeColor="accent1"/>
        </w:rPr>
        <w:t xml:space="preserve">=”stylesheet” </w:t>
      </w:r>
      <w:proofErr w:type="spellStart"/>
      <w:r w:rsidRPr="006F239D">
        <w:rPr>
          <w:b/>
          <w:bCs/>
          <w:color w:val="4F81BD" w:themeColor="accent1"/>
        </w:rPr>
        <w:t>href</w:t>
      </w:r>
      <w:proofErr w:type="spellEnd"/>
      <w:r w:rsidRPr="006F239D">
        <w:rPr>
          <w:b/>
          <w:bCs/>
          <w:color w:val="4F81BD" w:themeColor="accent1"/>
        </w:rPr>
        <w:t>=</w:t>
      </w:r>
      <w:hyperlink r:id="rId8" w:history="1">
        <w:r w:rsidRPr="006F239D">
          <w:rPr>
            <w:rStyle w:val="Hyperlink"/>
            <w:b/>
            <w:bCs/>
            <w:color w:val="4F81BD" w:themeColor="accent1"/>
          </w:rPr>
          <w:t>https://js.arcgis.com/4.21/esri/themes/light/main.css</w:t>
        </w:r>
      </w:hyperlink>
      <w:r w:rsidRPr="006F239D">
        <w:rPr>
          <w:b/>
          <w:bCs/>
          <w:color w:val="4F81BD" w:themeColor="accent1"/>
        </w:rPr>
        <w:t xml:space="preserve"> /&gt;</w:t>
      </w:r>
    </w:p>
    <w:p w14:paraId="5849213F" w14:textId="77777777" w:rsidR="008B5ABC" w:rsidRDefault="008B5ABC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58492140" w14:textId="77777777" w:rsidR="008067ED" w:rsidRPr="00A476E3" w:rsidRDefault="008067ED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58492141" w14:textId="17F79FCB" w:rsidR="00A476E3" w:rsidRPr="00A476E3" w:rsidRDefault="00C543B6" w:rsidP="00A47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>
        <w:rPr>
          <w:b/>
          <w:color w:val="000000"/>
        </w:rPr>
        <w:t xml:space="preserve">Submit your </w:t>
      </w:r>
      <w:r w:rsidRPr="00434A5C">
        <w:rPr>
          <w:b/>
          <w:i/>
          <w:color w:val="000000"/>
          <w:u w:val="single"/>
        </w:rPr>
        <w:t>HTML file</w:t>
      </w:r>
      <w:r>
        <w:rPr>
          <w:b/>
          <w:color w:val="000000"/>
        </w:rPr>
        <w:t xml:space="preserve"> of the app along with this completed answer sheet.</w:t>
      </w:r>
      <w:r w:rsidRPr="00AE2AF6">
        <w:rPr>
          <w:b/>
          <w:bCs/>
          <w:i/>
          <w:color w:val="FF0000"/>
        </w:rPr>
        <w:t xml:space="preserve"> </w:t>
      </w:r>
      <w:r w:rsidRPr="00AE2AF6">
        <w:rPr>
          <w:bCs/>
          <w:i/>
          <w:color w:val="FF0000"/>
        </w:rPr>
        <w:t>(</w:t>
      </w:r>
      <w:r>
        <w:rPr>
          <w:i/>
          <w:color w:val="FF0000"/>
        </w:rPr>
        <w:t>3</w:t>
      </w:r>
      <w:r w:rsidR="00A213FC">
        <w:rPr>
          <w:i/>
          <w:color w:val="FF0000"/>
        </w:rPr>
        <w:t>1</w:t>
      </w:r>
      <w:r>
        <w:rPr>
          <w:i/>
          <w:color w:val="FF0000"/>
        </w:rPr>
        <w:t xml:space="preserve">, </w:t>
      </w:r>
      <w:r w:rsidRPr="006A770C">
        <w:rPr>
          <w:i/>
          <w:color w:val="FF0000"/>
        </w:rPr>
        <w:t>rubric as above</w:t>
      </w:r>
      <w:r w:rsidR="00A476E3" w:rsidRPr="00F960AC">
        <w:rPr>
          <w:i/>
          <w:color w:val="FF0000"/>
        </w:rPr>
        <w:t>)</w:t>
      </w:r>
    </w:p>
    <w:p w14:paraId="58492142" w14:textId="77777777" w:rsidR="00A476E3" w:rsidRPr="008B5ABC" w:rsidRDefault="00A476E3" w:rsidP="008B5ABC">
      <w:pPr>
        <w:widowControl w:val="0"/>
        <w:autoSpaceDE w:val="0"/>
        <w:autoSpaceDN w:val="0"/>
        <w:adjustRightInd w:val="0"/>
        <w:spacing w:beforeLines="50" w:afterLines="100" w:after="240"/>
        <w:rPr>
          <w:color w:val="FF0000"/>
        </w:rPr>
      </w:pPr>
    </w:p>
    <w:sectPr w:rsidR="00A476E3" w:rsidRPr="008B5ABC" w:rsidSect="00067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797" w:bottom="1440" w:left="1797" w:header="851" w:footer="99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BC8E" w14:textId="77777777" w:rsidR="006E6326" w:rsidRDefault="006E6326">
      <w:pPr>
        <w:spacing w:before="0" w:after="0"/>
      </w:pPr>
      <w:r>
        <w:separator/>
      </w:r>
    </w:p>
  </w:endnote>
  <w:endnote w:type="continuationSeparator" w:id="0">
    <w:p w14:paraId="4B4DADC5" w14:textId="77777777" w:rsidR="006E6326" w:rsidRDefault="006E63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49" w14:textId="77777777" w:rsidR="009C0013" w:rsidRDefault="009C0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4A" w14:textId="77777777" w:rsidR="00067DE6" w:rsidRPr="00067DE6" w:rsidRDefault="002C29B1" w:rsidP="00067D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  <w:lang w:eastAsia="zh-CN"/>
      </w:rPr>
    </w:pPr>
    <w:r>
      <w:rPr>
        <w:rFonts w:asciiTheme="majorHAnsi" w:eastAsiaTheme="majorEastAsia" w:hAnsiTheme="majorHAnsi" w:cstheme="majorBidi"/>
        <w:sz w:val="18"/>
        <w:szCs w:val="18"/>
        <w:lang w:eastAsia="zh-CN"/>
      </w:rPr>
      <w:t>GISC482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 xml:space="preserve"> Lab</w:t>
    </w:r>
    <w:r w:rsidR="00C543B6">
      <w:rPr>
        <w:rFonts w:asciiTheme="majorHAnsi" w:eastAsiaTheme="majorEastAsia" w:hAnsiTheme="majorHAnsi" w:cstheme="majorBidi"/>
        <w:sz w:val="18"/>
        <w:szCs w:val="18"/>
      </w:rPr>
      <w:t>1</w:t>
    </w:r>
    <w:r w:rsidR="009C0013">
      <w:rPr>
        <w:rFonts w:asciiTheme="majorHAnsi" w:eastAsiaTheme="majorEastAsia" w:hAnsiTheme="majorHAnsi" w:cstheme="majorBidi"/>
        <w:sz w:val="18"/>
        <w:szCs w:val="18"/>
      </w:rPr>
      <w:t>1</w:t>
    </w:r>
    <w:r w:rsidR="00CE4D97" w:rsidRPr="00CE4D97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="00C543B6" w:rsidRPr="00C543B6">
      <w:rPr>
        <w:rFonts w:asciiTheme="majorHAnsi" w:eastAsiaTheme="majorEastAsia" w:hAnsiTheme="majorHAnsi" w:cstheme="majorBidi"/>
        <w:sz w:val="18"/>
        <w:szCs w:val="18"/>
      </w:rPr>
      <w:t>Web GIS Programming</w:t>
    </w:r>
    <w:r w:rsidR="00CE4D97" w:rsidRPr="00CE4D97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>– Instructor: Ping Yin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="00067DE6" w:rsidRPr="00067DE6">
      <w:rPr>
        <w:rFonts w:asciiTheme="majorHAnsi" w:eastAsiaTheme="majorEastAsia" w:hAnsiTheme="majorHAnsi" w:cstheme="majorBidi"/>
        <w:sz w:val="18"/>
        <w:szCs w:val="18"/>
        <w:lang w:eastAsia="zh-CN"/>
      </w:rPr>
      <w:t xml:space="preserve"> </w:t>
    </w:r>
    <w:r w:rsidR="00067DE6" w:rsidRPr="00067DE6">
      <w:rPr>
        <w:rFonts w:asciiTheme="minorHAnsi" w:hAnsiTheme="minorHAnsi" w:cstheme="minorBidi"/>
        <w:sz w:val="18"/>
        <w:szCs w:val="18"/>
      </w:rPr>
      <w:fldChar w:fldCharType="begin"/>
    </w:r>
    <w:r w:rsidR="00067DE6" w:rsidRPr="00067DE6">
      <w:rPr>
        <w:sz w:val="18"/>
        <w:szCs w:val="18"/>
      </w:rPr>
      <w:instrText>PAGE   \* MERGEFORMAT</w:instrText>
    </w:r>
    <w:r w:rsidR="00067DE6" w:rsidRPr="00067DE6">
      <w:rPr>
        <w:rFonts w:asciiTheme="minorHAnsi" w:hAnsiTheme="minorHAnsi" w:cstheme="minorBidi"/>
        <w:sz w:val="18"/>
        <w:szCs w:val="18"/>
      </w:rPr>
      <w:fldChar w:fldCharType="separate"/>
    </w:r>
    <w:r w:rsidR="009C0013" w:rsidRPr="009C0013">
      <w:rPr>
        <w:rFonts w:asciiTheme="majorHAnsi" w:eastAsiaTheme="majorEastAsia" w:hAnsiTheme="majorHAnsi" w:cstheme="majorBidi"/>
        <w:noProof/>
        <w:sz w:val="18"/>
        <w:szCs w:val="18"/>
        <w:lang w:eastAsia="zh-CN"/>
      </w:rPr>
      <w:t>1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4C" w14:textId="77777777" w:rsidR="009C0013" w:rsidRDefault="009C0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47B3" w14:textId="77777777" w:rsidR="006E6326" w:rsidRDefault="006E6326">
      <w:pPr>
        <w:spacing w:before="0" w:after="0"/>
      </w:pPr>
      <w:r>
        <w:separator/>
      </w:r>
    </w:p>
  </w:footnote>
  <w:footnote w:type="continuationSeparator" w:id="0">
    <w:p w14:paraId="1D3B65F6" w14:textId="77777777" w:rsidR="006E6326" w:rsidRDefault="006E63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47" w14:textId="77777777" w:rsidR="009C0013" w:rsidRDefault="009C0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48" w14:textId="77777777" w:rsidR="009C0013" w:rsidRDefault="009C0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14B" w14:textId="77777777" w:rsidR="009C0013" w:rsidRDefault="009C0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64672"/>
    <w:multiLevelType w:val="hybridMultilevel"/>
    <w:tmpl w:val="9A739D5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AA12D4"/>
    <w:multiLevelType w:val="hybridMultilevel"/>
    <w:tmpl w:val="162897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260C2"/>
    <w:multiLevelType w:val="hybridMultilevel"/>
    <w:tmpl w:val="B7A8237E"/>
    <w:lvl w:ilvl="0" w:tplc="645A477A">
      <w:start w:val="1"/>
      <w:numFmt w:val="decimal"/>
      <w:lvlText w:val="Q%1."/>
      <w:lvlJc w:val="right"/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2067EC"/>
    <w:multiLevelType w:val="hybridMultilevel"/>
    <w:tmpl w:val="36D04394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4" w15:restartNumberingAfterBreak="0">
    <w:nsid w:val="076725B7"/>
    <w:multiLevelType w:val="hybridMultilevel"/>
    <w:tmpl w:val="69320322"/>
    <w:lvl w:ilvl="0" w:tplc="6DDC2C4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124C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0A5224FF"/>
    <w:multiLevelType w:val="hybridMultilevel"/>
    <w:tmpl w:val="EBD0396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AB45DA2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0B130C01"/>
    <w:multiLevelType w:val="hybridMultilevel"/>
    <w:tmpl w:val="8CF6609C"/>
    <w:lvl w:ilvl="0" w:tplc="A36624C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A5DDD"/>
    <w:multiLevelType w:val="hybridMultilevel"/>
    <w:tmpl w:val="751AF566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0" w15:restartNumberingAfterBreak="0">
    <w:nsid w:val="288351B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9140F9C"/>
    <w:multiLevelType w:val="hybridMultilevel"/>
    <w:tmpl w:val="CBF879FA"/>
    <w:lvl w:ilvl="0" w:tplc="DD408494">
      <w:start w:val="22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B7A32C3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EEC542B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F034B1B"/>
    <w:multiLevelType w:val="hybridMultilevel"/>
    <w:tmpl w:val="21D2B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696C8B"/>
    <w:multiLevelType w:val="hybridMultilevel"/>
    <w:tmpl w:val="A342CE3E"/>
    <w:lvl w:ilvl="0" w:tplc="402C4AF2">
      <w:start w:val="1"/>
      <w:numFmt w:val="lowerLetter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6" w15:restartNumberingAfterBreak="0">
    <w:nsid w:val="31F54A21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99E2880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3ADF3B84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B24185A"/>
    <w:multiLevelType w:val="hybridMultilevel"/>
    <w:tmpl w:val="B21A3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7649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6365008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3D263AE"/>
    <w:multiLevelType w:val="hybridMultilevel"/>
    <w:tmpl w:val="CF822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551548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6033580D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42A630A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66D9522E"/>
    <w:multiLevelType w:val="hybridMultilevel"/>
    <w:tmpl w:val="0608CDBC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27" w15:restartNumberingAfterBreak="0">
    <w:nsid w:val="74553838"/>
    <w:multiLevelType w:val="hybridMultilevel"/>
    <w:tmpl w:val="F9221DE6"/>
    <w:lvl w:ilvl="0" w:tplc="462674E4">
      <w:start w:val="1"/>
      <w:numFmt w:val="decimal"/>
      <w:lvlText w:val="Q%1."/>
      <w:lvlJc w:val="right"/>
      <w:pPr>
        <w:ind w:left="996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5C2F0D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7A002E26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AEB6E00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9"/>
  </w:num>
  <w:num w:numId="5">
    <w:abstractNumId w:val="4"/>
  </w:num>
  <w:num w:numId="6">
    <w:abstractNumId w:val="22"/>
  </w:num>
  <w:num w:numId="7">
    <w:abstractNumId w:val="14"/>
  </w:num>
  <w:num w:numId="8">
    <w:abstractNumId w:val="27"/>
  </w:num>
  <w:num w:numId="9">
    <w:abstractNumId w:val="8"/>
  </w:num>
  <w:num w:numId="10">
    <w:abstractNumId w:val="6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0"/>
  </w:num>
  <w:num w:numId="14">
    <w:abstractNumId w:val="18"/>
  </w:num>
  <w:num w:numId="15">
    <w:abstractNumId w:val="30"/>
  </w:num>
  <w:num w:numId="16">
    <w:abstractNumId w:val="21"/>
  </w:num>
  <w:num w:numId="17">
    <w:abstractNumId w:val="24"/>
  </w:num>
  <w:num w:numId="18">
    <w:abstractNumId w:val="29"/>
  </w:num>
  <w:num w:numId="19">
    <w:abstractNumId w:val="25"/>
  </w:num>
  <w:num w:numId="20">
    <w:abstractNumId w:val="16"/>
  </w:num>
  <w:num w:numId="21">
    <w:abstractNumId w:val="12"/>
  </w:num>
  <w:num w:numId="22">
    <w:abstractNumId w:val="28"/>
  </w:num>
  <w:num w:numId="23">
    <w:abstractNumId w:val="5"/>
  </w:num>
  <w:num w:numId="24">
    <w:abstractNumId w:val="10"/>
  </w:num>
  <w:num w:numId="25">
    <w:abstractNumId w:val="23"/>
  </w:num>
  <w:num w:numId="26">
    <w:abstractNumId w:val="17"/>
  </w:num>
  <w:num w:numId="27">
    <w:abstractNumId w:val="7"/>
  </w:num>
  <w:num w:numId="28">
    <w:abstractNumId w:val="13"/>
  </w:num>
  <w:num w:numId="29">
    <w:abstractNumId w:val="9"/>
  </w:num>
  <w:num w:numId="30">
    <w:abstractNumId w:val="3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34F"/>
    <w:rsid w:val="0000114D"/>
    <w:rsid w:val="00001B4F"/>
    <w:rsid w:val="0000273C"/>
    <w:rsid w:val="00005295"/>
    <w:rsid w:val="00010B8B"/>
    <w:rsid w:val="00011994"/>
    <w:rsid w:val="000367D3"/>
    <w:rsid w:val="00044CF5"/>
    <w:rsid w:val="00046D5F"/>
    <w:rsid w:val="00047660"/>
    <w:rsid w:val="00051FE8"/>
    <w:rsid w:val="00060558"/>
    <w:rsid w:val="00067143"/>
    <w:rsid w:val="00067DE6"/>
    <w:rsid w:val="00073E88"/>
    <w:rsid w:val="00074985"/>
    <w:rsid w:val="0008282A"/>
    <w:rsid w:val="00083B89"/>
    <w:rsid w:val="00084ECD"/>
    <w:rsid w:val="00086108"/>
    <w:rsid w:val="00090EBD"/>
    <w:rsid w:val="0009505C"/>
    <w:rsid w:val="000A6CCB"/>
    <w:rsid w:val="000C1894"/>
    <w:rsid w:val="000C34FF"/>
    <w:rsid w:val="000D16F1"/>
    <w:rsid w:val="000D654F"/>
    <w:rsid w:val="000E0C4A"/>
    <w:rsid w:val="00113A62"/>
    <w:rsid w:val="00121BA8"/>
    <w:rsid w:val="001228D8"/>
    <w:rsid w:val="001232B4"/>
    <w:rsid w:val="00126E5A"/>
    <w:rsid w:val="00130809"/>
    <w:rsid w:val="001366C8"/>
    <w:rsid w:val="001527BC"/>
    <w:rsid w:val="00161AEC"/>
    <w:rsid w:val="00165AF6"/>
    <w:rsid w:val="00191CC8"/>
    <w:rsid w:val="00191E12"/>
    <w:rsid w:val="00196809"/>
    <w:rsid w:val="00196ED9"/>
    <w:rsid w:val="001B20B4"/>
    <w:rsid w:val="001C17CE"/>
    <w:rsid w:val="001E62DE"/>
    <w:rsid w:val="001F1EE6"/>
    <w:rsid w:val="002074A0"/>
    <w:rsid w:val="00231CFD"/>
    <w:rsid w:val="00235A3E"/>
    <w:rsid w:val="00237B54"/>
    <w:rsid w:val="002449FE"/>
    <w:rsid w:val="002520F6"/>
    <w:rsid w:val="0026441B"/>
    <w:rsid w:val="00280890"/>
    <w:rsid w:val="002849A0"/>
    <w:rsid w:val="00290EBC"/>
    <w:rsid w:val="00293D71"/>
    <w:rsid w:val="002A09DD"/>
    <w:rsid w:val="002C01C5"/>
    <w:rsid w:val="002C29B1"/>
    <w:rsid w:val="002C66BC"/>
    <w:rsid w:val="00310BCB"/>
    <w:rsid w:val="003151C4"/>
    <w:rsid w:val="00316A87"/>
    <w:rsid w:val="00320507"/>
    <w:rsid w:val="003271FF"/>
    <w:rsid w:val="0035376E"/>
    <w:rsid w:val="00363DFD"/>
    <w:rsid w:val="003717EF"/>
    <w:rsid w:val="00385844"/>
    <w:rsid w:val="00386710"/>
    <w:rsid w:val="00391114"/>
    <w:rsid w:val="003B2FD7"/>
    <w:rsid w:val="003C0F31"/>
    <w:rsid w:val="003E0906"/>
    <w:rsid w:val="003F42F5"/>
    <w:rsid w:val="003F4824"/>
    <w:rsid w:val="003F7570"/>
    <w:rsid w:val="00416776"/>
    <w:rsid w:val="0041747F"/>
    <w:rsid w:val="00427F26"/>
    <w:rsid w:val="00434A5C"/>
    <w:rsid w:val="004454DE"/>
    <w:rsid w:val="00446BDE"/>
    <w:rsid w:val="00462E42"/>
    <w:rsid w:val="004712AA"/>
    <w:rsid w:val="00475B93"/>
    <w:rsid w:val="0049612B"/>
    <w:rsid w:val="004A328B"/>
    <w:rsid w:val="004A529F"/>
    <w:rsid w:val="004B1512"/>
    <w:rsid w:val="004B3A07"/>
    <w:rsid w:val="004B4A60"/>
    <w:rsid w:val="004B5BA6"/>
    <w:rsid w:val="004C3745"/>
    <w:rsid w:val="004D040D"/>
    <w:rsid w:val="004E5132"/>
    <w:rsid w:val="00505402"/>
    <w:rsid w:val="00505F71"/>
    <w:rsid w:val="00512F25"/>
    <w:rsid w:val="00537C57"/>
    <w:rsid w:val="00550821"/>
    <w:rsid w:val="005509B7"/>
    <w:rsid w:val="00557A2B"/>
    <w:rsid w:val="005608E9"/>
    <w:rsid w:val="00560DFA"/>
    <w:rsid w:val="0056261D"/>
    <w:rsid w:val="005741F4"/>
    <w:rsid w:val="00584AE3"/>
    <w:rsid w:val="00587398"/>
    <w:rsid w:val="00590B56"/>
    <w:rsid w:val="005954BE"/>
    <w:rsid w:val="005962FE"/>
    <w:rsid w:val="00596660"/>
    <w:rsid w:val="005967D5"/>
    <w:rsid w:val="005A53E3"/>
    <w:rsid w:val="005A7C41"/>
    <w:rsid w:val="005B5CA1"/>
    <w:rsid w:val="005B6ABE"/>
    <w:rsid w:val="005C5B21"/>
    <w:rsid w:val="005D0171"/>
    <w:rsid w:val="005D6885"/>
    <w:rsid w:val="005E2AC8"/>
    <w:rsid w:val="005E4AC5"/>
    <w:rsid w:val="00600905"/>
    <w:rsid w:val="00601350"/>
    <w:rsid w:val="00602287"/>
    <w:rsid w:val="0060254E"/>
    <w:rsid w:val="00616306"/>
    <w:rsid w:val="00623EB8"/>
    <w:rsid w:val="006255D7"/>
    <w:rsid w:val="006307FB"/>
    <w:rsid w:val="006323CB"/>
    <w:rsid w:val="006642E0"/>
    <w:rsid w:val="00670DA8"/>
    <w:rsid w:val="00672ADC"/>
    <w:rsid w:val="00682FE9"/>
    <w:rsid w:val="006842B2"/>
    <w:rsid w:val="00685726"/>
    <w:rsid w:val="0068676A"/>
    <w:rsid w:val="006948E4"/>
    <w:rsid w:val="006A40B5"/>
    <w:rsid w:val="006B038B"/>
    <w:rsid w:val="006B6F31"/>
    <w:rsid w:val="006C0EFE"/>
    <w:rsid w:val="006E012C"/>
    <w:rsid w:val="006E4E11"/>
    <w:rsid w:val="006E6326"/>
    <w:rsid w:val="006F239D"/>
    <w:rsid w:val="006F2D64"/>
    <w:rsid w:val="007148CF"/>
    <w:rsid w:val="00716260"/>
    <w:rsid w:val="007235C6"/>
    <w:rsid w:val="007268BA"/>
    <w:rsid w:val="007335F2"/>
    <w:rsid w:val="0074120F"/>
    <w:rsid w:val="0074134F"/>
    <w:rsid w:val="007427F1"/>
    <w:rsid w:val="00744910"/>
    <w:rsid w:val="00755994"/>
    <w:rsid w:val="007568E8"/>
    <w:rsid w:val="00773312"/>
    <w:rsid w:val="0077352A"/>
    <w:rsid w:val="00783945"/>
    <w:rsid w:val="00784BC4"/>
    <w:rsid w:val="00794F7C"/>
    <w:rsid w:val="00796A39"/>
    <w:rsid w:val="007974F2"/>
    <w:rsid w:val="007A678E"/>
    <w:rsid w:val="007C4059"/>
    <w:rsid w:val="007D433D"/>
    <w:rsid w:val="007E42CD"/>
    <w:rsid w:val="007E4879"/>
    <w:rsid w:val="007F0CE7"/>
    <w:rsid w:val="007F35FF"/>
    <w:rsid w:val="007F3EE6"/>
    <w:rsid w:val="007F56CA"/>
    <w:rsid w:val="007F6430"/>
    <w:rsid w:val="008067ED"/>
    <w:rsid w:val="00807458"/>
    <w:rsid w:val="00814D1B"/>
    <w:rsid w:val="00814D70"/>
    <w:rsid w:val="008163F1"/>
    <w:rsid w:val="00816404"/>
    <w:rsid w:val="008165B6"/>
    <w:rsid w:val="00817521"/>
    <w:rsid w:val="00833347"/>
    <w:rsid w:val="00844E8F"/>
    <w:rsid w:val="00854047"/>
    <w:rsid w:val="00860FDE"/>
    <w:rsid w:val="00864249"/>
    <w:rsid w:val="008707FC"/>
    <w:rsid w:val="00876FD7"/>
    <w:rsid w:val="0088224E"/>
    <w:rsid w:val="008836C2"/>
    <w:rsid w:val="008927F3"/>
    <w:rsid w:val="008A6C9E"/>
    <w:rsid w:val="008B5ABC"/>
    <w:rsid w:val="008E16D4"/>
    <w:rsid w:val="008E4387"/>
    <w:rsid w:val="008F1DAF"/>
    <w:rsid w:val="00902AF5"/>
    <w:rsid w:val="00905FC2"/>
    <w:rsid w:val="00910D56"/>
    <w:rsid w:val="00924A2F"/>
    <w:rsid w:val="00941B89"/>
    <w:rsid w:val="0094656F"/>
    <w:rsid w:val="00957006"/>
    <w:rsid w:val="00966D71"/>
    <w:rsid w:val="00967473"/>
    <w:rsid w:val="00990415"/>
    <w:rsid w:val="009A5084"/>
    <w:rsid w:val="009B2048"/>
    <w:rsid w:val="009C0013"/>
    <w:rsid w:val="009C0B0E"/>
    <w:rsid w:val="009D297F"/>
    <w:rsid w:val="009D7DE0"/>
    <w:rsid w:val="009E0D99"/>
    <w:rsid w:val="009E50A0"/>
    <w:rsid w:val="009F2B26"/>
    <w:rsid w:val="009F5796"/>
    <w:rsid w:val="009F69A5"/>
    <w:rsid w:val="00A02291"/>
    <w:rsid w:val="00A12C22"/>
    <w:rsid w:val="00A17C3B"/>
    <w:rsid w:val="00A2055D"/>
    <w:rsid w:val="00A213FC"/>
    <w:rsid w:val="00A30137"/>
    <w:rsid w:val="00A3560E"/>
    <w:rsid w:val="00A42D52"/>
    <w:rsid w:val="00A476E3"/>
    <w:rsid w:val="00A52FDD"/>
    <w:rsid w:val="00A60DE0"/>
    <w:rsid w:val="00A85D0A"/>
    <w:rsid w:val="00A87B83"/>
    <w:rsid w:val="00A90BC7"/>
    <w:rsid w:val="00A90E0C"/>
    <w:rsid w:val="00AA282A"/>
    <w:rsid w:val="00AA3715"/>
    <w:rsid w:val="00AA5962"/>
    <w:rsid w:val="00AB0786"/>
    <w:rsid w:val="00AB2187"/>
    <w:rsid w:val="00AB3054"/>
    <w:rsid w:val="00AB6278"/>
    <w:rsid w:val="00AC44DC"/>
    <w:rsid w:val="00AC619D"/>
    <w:rsid w:val="00AD16C0"/>
    <w:rsid w:val="00AE352E"/>
    <w:rsid w:val="00AE77D2"/>
    <w:rsid w:val="00AF2F55"/>
    <w:rsid w:val="00AF6589"/>
    <w:rsid w:val="00B0754D"/>
    <w:rsid w:val="00B15E06"/>
    <w:rsid w:val="00B178C7"/>
    <w:rsid w:val="00B22620"/>
    <w:rsid w:val="00B42223"/>
    <w:rsid w:val="00B4692F"/>
    <w:rsid w:val="00B644AC"/>
    <w:rsid w:val="00B7600B"/>
    <w:rsid w:val="00B8578A"/>
    <w:rsid w:val="00BB4604"/>
    <w:rsid w:val="00BB49D0"/>
    <w:rsid w:val="00BB66A1"/>
    <w:rsid w:val="00BB7B40"/>
    <w:rsid w:val="00BC1F68"/>
    <w:rsid w:val="00BC6E4C"/>
    <w:rsid w:val="00BD3C7E"/>
    <w:rsid w:val="00BD6DAF"/>
    <w:rsid w:val="00BD75F2"/>
    <w:rsid w:val="00BD77E5"/>
    <w:rsid w:val="00BD7F45"/>
    <w:rsid w:val="00BE2C55"/>
    <w:rsid w:val="00BF35CC"/>
    <w:rsid w:val="00C0309A"/>
    <w:rsid w:val="00C05C64"/>
    <w:rsid w:val="00C10E1F"/>
    <w:rsid w:val="00C1260C"/>
    <w:rsid w:val="00C13FC1"/>
    <w:rsid w:val="00C24B43"/>
    <w:rsid w:val="00C355E9"/>
    <w:rsid w:val="00C366A7"/>
    <w:rsid w:val="00C37E2A"/>
    <w:rsid w:val="00C448D0"/>
    <w:rsid w:val="00C543B6"/>
    <w:rsid w:val="00C63B44"/>
    <w:rsid w:val="00C66F2B"/>
    <w:rsid w:val="00C672EC"/>
    <w:rsid w:val="00C709F4"/>
    <w:rsid w:val="00C84B21"/>
    <w:rsid w:val="00C94049"/>
    <w:rsid w:val="00CD0DB4"/>
    <w:rsid w:val="00CD29C4"/>
    <w:rsid w:val="00CE4D97"/>
    <w:rsid w:val="00D04247"/>
    <w:rsid w:val="00D07D94"/>
    <w:rsid w:val="00D121A0"/>
    <w:rsid w:val="00D13354"/>
    <w:rsid w:val="00D14E51"/>
    <w:rsid w:val="00D166B2"/>
    <w:rsid w:val="00D21975"/>
    <w:rsid w:val="00D36AA1"/>
    <w:rsid w:val="00D36F22"/>
    <w:rsid w:val="00D40730"/>
    <w:rsid w:val="00D42E44"/>
    <w:rsid w:val="00D713B6"/>
    <w:rsid w:val="00D83486"/>
    <w:rsid w:val="00D839AB"/>
    <w:rsid w:val="00D93B3F"/>
    <w:rsid w:val="00DA08AF"/>
    <w:rsid w:val="00DD6DC6"/>
    <w:rsid w:val="00E13DAF"/>
    <w:rsid w:val="00E16A0C"/>
    <w:rsid w:val="00E223FE"/>
    <w:rsid w:val="00E56DB8"/>
    <w:rsid w:val="00E60174"/>
    <w:rsid w:val="00E73896"/>
    <w:rsid w:val="00E80074"/>
    <w:rsid w:val="00E84D50"/>
    <w:rsid w:val="00E86745"/>
    <w:rsid w:val="00EB065B"/>
    <w:rsid w:val="00EC4E86"/>
    <w:rsid w:val="00EF33A3"/>
    <w:rsid w:val="00F01EAD"/>
    <w:rsid w:val="00F05938"/>
    <w:rsid w:val="00F114E8"/>
    <w:rsid w:val="00F136D0"/>
    <w:rsid w:val="00F21DCF"/>
    <w:rsid w:val="00F30BDB"/>
    <w:rsid w:val="00F31006"/>
    <w:rsid w:val="00F32286"/>
    <w:rsid w:val="00F3348F"/>
    <w:rsid w:val="00F41AB5"/>
    <w:rsid w:val="00F70ED1"/>
    <w:rsid w:val="00F715AA"/>
    <w:rsid w:val="00F721CC"/>
    <w:rsid w:val="00F815A4"/>
    <w:rsid w:val="00FB3CFC"/>
    <w:rsid w:val="00FB6A84"/>
    <w:rsid w:val="00FC4D70"/>
    <w:rsid w:val="00FC7AF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92130"/>
  <w15:docId w15:val="{013CEB09-888E-47F3-844D-E5C41143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55"/>
    <w:pPr>
      <w:spacing w:before="120"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C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905"/>
    <w:pPr>
      <w:spacing w:before="240" w:after="80" w:line="276" w:lineRule="auto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905"/>
    <w:rPr>
      <w:smallCaps/>
      <w:spacing w:val="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7F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7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97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BC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7F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4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4A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31"/>
    <w:rPr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9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arcgis.com/4.21/esri/themes/light/main.cs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s.arcgis.com/4.2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dev\Teaching\EVSC362-GIS\Spring2008\Lab2\Lab%202%20Introduction%20to%20ArcMap%20and%20ArcCatalog%20-%20ANSW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2 Introduction to ArcMap and ArcCatalog - ANSWERS</Template>
  <TotalTime>568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Intro to ArcMap</vt:lpstr>
    </vt:vector>
  </TitlesOfParts>
  <Company>home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Intro to ArcMap</dc:title>
  <dc:subject>ArcGIS</dc:subject>
  <dc:creator>Brian Rizzo</dc:creator>
  <cp:keywords>GIS, ArcMap, ArcCatalog</cp:keywords>
  <cp:lastModifiedBy>Jacob Dietrich (jdietri4)</cp:lastModifiedBy>
  <cp:revision>48</cp:revision>
  <dcterms:created xsi:type="dcterms:W3CDTF">2018-08-30T03:32:00Z</dcterms:created>
  <dcterms:modified xsi:type="dcterms:W3CDTF">2021-11-19T02:15:00Z</dcterms:modified>
  <cp:category>GIS</cp:category>
</cp:coreProperties>
</file>