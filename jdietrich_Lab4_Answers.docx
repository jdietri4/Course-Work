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B518" w14:textId="77777777" w:rsidR="006307FB" w:rsidRPr="00067DE6" w:rsidRDefault="002074A0" w:rsidP="006307FB">
      <w:pPr>
        <w:pStyle w:val="Title"/>
        <w:jc w:val="center"/>
        <w:rPr>
          <w:rFonts w:asciiTheme="majorHAnsi" w:hAnsiTheme="majorHAnsi"/>
          <w:b/>
          <w:sz w:val="40"/>
        </w:rPr>
      </w:pPr>
      <w:r w:rsidRPr="00067DE6">
        <w:rPr>
          <w:rFonts w:asciiTheme="majorHAnsi" w:hAnsiTheme="majorHAnsi"/>
          <w:b/>
          <w:sz w:val="40"/>
        </w:rPr>
        <w:t xml:space="preserve">Lab </w:t>
      </w:r>
      <w:r w:rsidR="00833347">
        <w:rPr>
          <w:rFonts w:asciiTheme="majorHAnsi" w:eastAsiaTheme="minorEastAsia" w:hAnsiTheme="majorHAnsi"/>
          <w:b/>
          <w:sz w:val="40"/>
          <w:lang w:eastAsia="zh-CN"/>
        </w:rPr>
        <w:t>4</w:t>
      </w:r>
      <w:r w:rsidR="00067DE6" w:rsidRPr="00067DE6">
        <w:rPr>
          <w:rFonts w:asciiTheme="majorHAnsi" w:eastAsiaTheme="minorEastAsia" w:hAnsiTheme="majorHAnsi"/>
          <w:b/>
          <w:sz w:val="40"/>
          <w:lang w:eastAsia="zh-CN"/>
        </w:rPr>
        <w:t xml:space="preserve"> </w:t>
      </w:r>
      <w:r w:rsidR="00833347">
        <w:rPr>
          <w:rFonts w:asciiTheme="majorHAnsi" w:eastAsiaTheme="minorEastAsia" w:hAnsiTheme="majorHAnsi"/>
          <w:b/>
          <w:sz w:val="40"/>
          <w:lang w:eastAsia="zh-CN"/>
        </w:rPr>
        <w:t xml:space="preserve">Mobile </w:t>
      </w:r>
      <w:r w:rsidR="003E0906" w:rsidRPr="003E0906">
        <w:rPr>
          <w:rFonts w:asciiTheme="majorHAnsi" w:eastAsiaTheme="minorEastAsia" w:hAnsiTheme="majorHAnsi"/>
          <w:b/>
          <w:sz w:val="40"/>
          <w:lang w:eastAsia="zh-CN"/>
        </w:rPr>
        <w:t>GIS</w:t>
      </w:r>
    </w:p>
    <w:p w14:paraId="448B3582" w14:textId="77777777" w:rsidR="009D297F" w:rsidRPr="00067DE6" w:rsidRDefault="006307FB" w:rsidP="009D297F">
      <w:pPr>
        <w:pStyle w:val="Title"/>
        <w:jc w:val="center"/>
        <w:rPr>
          <w:rFonts w:asciiTheme="majorHAnsi" w:hAnsiTheme="majorHAnsi"/>
          <w:b/>
        </w:rPr>
      </w:pP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>Answers</w:t>
      </w: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 xml:space="preserve"> </w:t>
      </w:r>
      <w:r w:rsidR="009D297F" w:rsidRPr="00067DE6">
        <w:rPr>
          <w:rFonts w:asciiTheme="majorHAnsi" w:hAnsiTheme="majorHAnsi"/>
          <w:b/>
        </w:rPr>
        <w:t xml:space="preserve">                                      </w:t>
      </w:r>
    </w:p>
    <w:p w14:paraId="2B908343" w14:textId="77777777" w:rsidR="006307FB" w:rsidRPr="00067DE6" w:rsidRDefault="006307FB" w:rsidP="006307FB">
      <w:pPr>
        <w:rPr>
          <w:b/>
        </w:rPr>
      </w:pPr>
      <w:r w:rsidRPr="00067DE6">
        <w:rPr>
          <w:b/>
        </w:rPr>
        <w:t xml:space="preserve">REMINDER:  DO NOT CHANGE THE FORMAT OF THIS DOCUMENT.  </w:t>
      </w:r>
      <w:r w:rsidR="00F136D0" w:rsidRPr="00067DE6">
        <w:rPr>
          <w:b/>
        </w:rPr>
        <w:t>ALTER SPACING BETWEEN QUESTIONS AS NECESSARY.</w:t>
      </w:r>
      <w:r w:rsidR="009D297F" w:rsidRPr="00067DE6">
        <w:rPr>
          <w:b/>
        </w:rPr>
        <w:t xml:space="preserve">    </w:t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</w:p>
    <w:p w14:paraId="62085C4F" w14:textId="4E890C47" w:rsidR="009D297F" w:rsidRPr="0074120F" w:rsidRDefault="009D297F" w:rsidP="0074120F">
      <w:pPr>
        <w:pStyle w:val="Subtitle"/>
        <w:ind w:left="7200"/>
        <w:rPr>
          <w:rFonts w:eastAsiaTheme="minorEastAsia"/>
          <w:b/>
          <w:sz w:val="32"/>
          <w:szCs w:val="32"/>
          <w:lang w:eastAsia="zh-CN"/>
        </w:rPr>
      </w:pPr>
      <w:r w:rsidRPr="001527BC">
        <w:rPr>
          <w:b/>
          <w:color w:val="1F497D" w:themeColor="text2"/>
          <w:sz w:val="32"/>
          <w:szCs w:val="32"/>
        </w:rPr>
        <w:t>/</w:t>
      </w:r>
      <w:r w:rsidR="00C94049">
        <w:rPr>
          <w:rFonts w:eastAsiaTheme="minorEastAsia"/>
          <w:b/>
          <w:color w:val="1F497D" w:themeColor="text2"/>
          <w:sz w:val="32"/>
          <w:szCs w:val="32"/>
          <w:lang w:eastAsia="zh-CN"/>
        </w:rPr>
        <w:t>4</w:t>
      </w:r>
      <w:r w:rsidR="00774183">
        <w:rPr>
          <w:rFonts w:eastAsiaTheme="minorEastAsia"/>
          <w:b/>
          <w:color w:val="1F497D" w:themeColor="text2"/>
          <w:sz w:val="32"/>
          <w:szCs w:val="32"/>
          <w:lang w:eastAsia="zh-CN"/>
        </w:rPr>
        <w:t>1</w:t>
      </w:r>
    </w:p>
    <w:p w14:paraId="75CA1AA9" w14:textId="77777777" w:rsidR="00F136D0" w:rsidRPr="00F136D0" w:rsidRDefault="00F136D0" w:rsidP="00F136D0"/>
    <w:p w14:paraId="656DCF09" w14:textId="555794FD" w:rsidR="009D297F" w:rsidRPr="00682FE9" w:rsidRDefault="009D297F" w:rsidP="009D297F">
      <w:pPr>
        <w:pStyle w:val="Subtitle"/>
        <w:rPr>
          <w:rFonts w:eastAsiaTheme="minorEastAsia"/>
          <w:color w:val="1F497D" w:themeColor="text2"/>
          <w:lang w:eastAsia="zh-CN"/>
        </w:rPr>
      </w:pPr>
      <w:r w:rsidRPr="00682FE9">
        <w:rPr>
          <w:b/>
          <w:color w:val="1F497D" w:themeColor="text2"/>
        </w:rPr>
        <w:t>Name: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 </w:t>
      </w:r>
      <w:r w:rsidR="00492A49">
        <w:rPr>
          <w:rFonts w:eastAsiaTheme="minorEastAsia"/>
          <w:b/>
          <w:color w:val="0070C0"/>
          <w:lang w:eastAsia="zh-CN"/>
        </w:rPr>
        <w:t>Jacob Dietrich</w:t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="00682FE9">
        <w:rPr>
          <w:rFonts w:eastAsiaTheme="minorEastAsia" w:hint="eastAsia"/>
          <w:color w:val="1F497D" w:themeColor="text2"/>
          <w:lang w:eastAsia="zh-CN"/>
        </w:rPr>
        <w:t xml:space="preserve">   </w:t>
      </w:r>
      <w:r w:rsidRPr="00682FE9">
        <w:rPr>
          <w:b/>
          <w:color w:val="1F497D" w:themeColor="text2"/>
        </w:rPr>
        <w:t>Date: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="00492A49">
        <w:rPr>
          <w:rFonts w:eastAsiaTheme="minorEastAsia"/>
          <w:b/>
          <w:color w:val="0070C0"/>
          <w:lang w:eastAsia="zh-CN"/>
        </w:rPr>
        <w:t>9/21/2021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</w:p>
    <w:p w14:paraId="40AC8009" w14:textId="77777777" w:rsidR="009D297F" w:rsidRPr="009D297F" w:rsidRDefault="009D297F" w:rsidP="009D297F"/>
    <w:p w14:paraId="34B8A519" w14:textId="77777777" w:rsidR="009D297F" w:rsidRPr="009D297F" w:rsidRDefault="009D297F" w:rsidP="009D297F"/>
    <w:p w14:paraId="2AA28307" w14:textId="2BDEE3AF" w:rsidR="0049612B" w:rsidRPr="0049612B" w:rsidRDefault="00500DFB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rFonts w:hint="eastAsia"/>
          <w:b/>
          <w:color w:val="000000"/>
        </w:rPr>
        <w:t xml:space="preserve">Provide the URL of your </w:t>
      </w:r>
      <w:r>
        <w:rPr>
          <w:b/>
          <w:color w:val="000000"/>
        </w:rPr>
        <w:t>survey</w:t>
      </w:r>
      <w:r>
        <w:rPr>
          <w:rFonts w:hint="eastAsia"/>
          <w:b/>
          <w:color w:val="000000"/>
        </w:rPr>
        <w:t xml:space="preserve"> for review</w:t>
      </w:r>
      <w:r w:rsidR="0049612B">
        <w:rPr>
          <w:b/>
          <w:color w:val="000000"/>
        </w:rPr>
        <w:t xml:space="preserve">. </w:t>
      </w:r>
      <w:r w:rsidR="0049612B" w:rsidRPr="00552517">
        <w:rPr>
          <w:b/>
          <w:color w:val="FF0000"/>
        </w:rPr>
        <w:t>(</w:t>
      </w:r>
      <w:r>
        <w:rPr>
          <w:b/>
          <w:color w:val="FF0000"/>
        </w:rPr>
        <w:t>14</w:t>
      </w:r>
      <w:r w:rsidR="0049612B" w:rsidRPr="00552517">
        <w:rPr>
          <w:b/>
          <w:color w:val="FF0000"/>
        </w:rPr>
        <w:t>)</w:t>
      </w:r>
    </w:p>
    <w:p w14:paraId="3789804E" w14:textId="1007ACD4" w:rsidR="0049612B" w:rsidRPr="0049612B" w:rsidRDefault="00492A49" w:rsidP="00500DFB">
      <w:pPr>
        <w:pStyle w:val="ListParagraph"/>
        <w:widowControl w:val="0"/>
        <w:tabs>
          <w:tab w:val="left" w:pos="1515"/>
        </w:tabs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 w:rsidRPr="00492A49">
        <w:rPr>
          <w:color w:val="0070C0"/>
        </w:rPr>
        <w:t>https://arcg.is/1O5108</w:t>
      </w:r>
      <w:r w:rsidR="00500DFB">
        <w:rPr>
          <w:color w:val="FF0000"/>
        </w:rPr>
        <w:tab/>
      </w:r>
    </w:p>
    <w:p w14:paraId="0B537203" w14:textId="40C30E4E" w:rsidR="00500DFB" w:rsidRPr="008E609C" w:rsidRDefault="00500DFB" w:rsidP="008E609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>Provide the URL of your survey results for review. Two entries should be shown.</w:t>
      </w:r>
      <w:r w:rsidRPr="00500DFB">
        <w:rPr>
          <w:b/>
          <w:color w:val="FF0000"/>
        </w:rPr>
        <w:t xml:space="preserve"> </w:t>
      </w:r>
      <w:r w:rsidRPr="00D32F5B">
        <w:rPr>
          <w:b/>
          <w:color w:val="FF0000"/>
        </w:rPr>
        <w:t>(1)</w:t>
      </w:r>
    </w:p>
    <w:p w14:paraId="16088CEC" w14:textId="24FB8E40" w:rsidR="008E609C" w:rsidRPr="008E609C" w:rsidRDefault="008E609C" w:rsidP="008E609C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b/>
          <w:color w:val="0070C0"/>
        </w:rPr>
      </w:pPr>
      <w:r w:rsidRPr="008E609C">
        <w:rPr>
          <w:b/>
          <w:color w:val="0070C0"/>
        </w:rPr>
        <w:t>https://arcg.is/1yeHzD</w:t>
      </w:r>
    </w:p>
    <w:p w14:paraId="473DE77A" w14:textId="0FCA5EA2" w:rsidR="00500DFB" w:rsidRDefault="00500DFB" w:rsidP="00500D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Make a screenshot showing you are entering the entry through the survey web interface. At least the first three questions with input should be shown in your screenshot. </w:t>
      </w:r>
      <w:r w:rsidRPr="00D32F5B">
        <w:rPr>
          <w:b/>
          <w:color w:val="FF0000"/>
        </w:rPr>
        <w:t>(1)</w:t>
      </w:r>
    </w:p>
    <w:p w14:paraId="02B73BE4" w14:textId="4DD7AF26" w:rsidR="00672ADC" w:rsidRPr="008E609C" w:rsidRDefault="008E609C" w:rsidP="008E609C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b/>
          <w:noProof/>
          <w:color w:val="0070C0"/>
          <w:lang w:eastAsia="zh-CN"/>
        </w:rPr>
        <w:lastRenderedPageBreak/>
        <w:drawing>
          <wp:inline distT="0" distB="0" distL="0" distR="0" wp14:anchorId="303176A4" wp14:editId="1AE20F5B">
            <wp:extent cx="2533650" cy="5320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967" cy="53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C33B" w14:textId="77777777" w:rsidR="00500DFB" w:rsidRDefault="00500DFB" w:rsidP="00500D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Make a screenshot showing you are entering the entry through the </w:t>
      </w:r>
      <w:r w:rsidRPr="00D32F5B">
        <w:rPr>
          <w:b/>
          <w:i/>
          <w:iCs/>
          <w:color w:val="000000"/>
        </w:rPr>
        <w:t>ArcGIS Survey123</w:t>
      </w:r>
      <w:r>
        <w:rPr>
          <w:b/>
          <w:color w:val="000000"/>
        </w:rPr>
        <w:t xml:space="preserve"> app. At least the first three questions with answers should be shown in your screenshot. </w:t>
      </w:r>
      <w:r w:rsidRPr="00D32F5B">
        <w:rPr>
          <w:b/>
          <w:color w:val="FF0000"/>
        </w:rPr>
        <w:t>(1)</w:t>
      </w:r>
    </w:p>
    <w:p w14:paraId="7E4194CB" w14:textId="3F07DB1C" w:rsidR="0049612B" w:rsidRPr="0018297D" w:rsidRDefault="0018297D" w:rsidP="0018297D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585BA604" wp14:editId="2FEF3617">
            <wp:extent cx="2809875" cy="5900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9" cy="59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3DF6" w14:textId="0444F44F" w:rsidR="0049612B" w:rsidRPr="0049612B" w:rsidRDefault="00500DFB" w:rsidP="0049612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By default, </w:t>
      </w:r>
      <w:r>
        <w:rPr>
          <w:b/>
          <w:i/>
          <w:color w:val="000000"/>
        </w:rPr>
        <w:t xml:space="preserve">can you edit your submission and resend it </w:t>
      </w:r>
      <w:r>
        <w:rPr>
          <w:b/>
          <w:color w:val="000000"/>
        </w:rPr>
        <w:t xml:space="preserve">through </w:t>
      </w:r>
      <w:r w:rsidRPr="00D32F5B">
        <w:rPr>
          <w:b/>
          <w:i/>
          <w:color w:val="000000"/>
        </w:rPr>
        <w:t>ArcGIS Survey123</w:t>
      </w:r>
      <w:r w:rsidRPr="00071055">
        <w:rPr>
          <w:b/>
          <w:i/>
          <w:color w:val="000000"/>
          <w:u w:val="single"/>
        </w:rPr>
        <w:t xml:space="preserve"> </w:t>
      </w:r>
      <w:r>
        <w:rPr>
          <w:b/>
          <w:i/>
          <w:color w:val="000000"/>
        </w:rPr>
        <w:t>app on your phone?</w:t>
      </w:r>
      <w:r>
        <w:rPr>
          <w:b/>
          <w:color w:val="000000"/>
        </w:rPr>
        <w:t xml:space="preserve"> </w:t>
      </w:r>
      <w:r w:rsidR="0049612B" w:rsidRPr="00C96CD0">
        <w:rPr>
          <w:b/>
          <w:color w:val="FF0000"/>
        </w:rPr>
        <w:t>(1)</w:t>
      </w:r>
    </w:p>
    <w:p w14:paraId="65B3D6EA" w14:textId="21436FAB" w:rsidR="0049612B" w:rsidRPr="0018297D" w:rsidRDefault="0018297D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0070C0"/>
        </w:rPr>
      </w:pPr>
      <w:r>
        <w:rPr>
          <w:color w:val="0070C0"/>
        </w:rPr>
        <w:t>Yes, I can edit my submission and resend through the Survey123 app on my phone.</w:t>
      </w:r>
    </w:p>
    <w:p w14:paraId="4998711F" w14:textId="77777777" w:rsidR="00500DFB" w:rsidRPr="0049612B" w:rsidRDefault="00500DF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3F48B2F6" w14:textId="7262C925" w:rsidR="0049612B" w:rsidRPr="00500DFB" w:rsidRDefault="00500DFB" w:rsidP="00500D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 w:themeColor="text1"/>
        </w:rPr>
      </w:pPr>
      <w:r w:rsidRPr="00500DFB">
        <w:rPr>
          <w:rFonts w:hint="eastAsia"/>
          <w:b/>
          <w:color w:val="000000" w:themeColor="text1"/>
        </w:rPr>
        <w:t xml:space="preserve">Provide the URL of your </w:t>
      </w:r>
      <w:r w:rsidRPr="00500DFB">
        <w:rPr>
          <w:b/>
          <w:i/>
          <w:color w:val="000000" w:themeColor="text1"/>
        </w:rPr>
        <w:t>Web map</w:t>
      </w:r>
      <w:r w:rsidRPr="00500DFB">
        <w:rPr>
          <w:b/>
          <w:color w:val="000000" w:themeColor="text1"/>
        </w:rPr>
        <w:t xml:space="preserve"> </w:t>
      </w:r>
      <w:r w:rsidRPr="00500DFB">
        <w:rPr>
          <w:rFonts w:hint="eastAsia"/>
          <w:b/>
          <w:color w:val="000000" w:themeColor="text1"/>
        </w:rPr>
        <w:t>for review</w:t>
      </w:r>
      <w:r w:rsidRPr="00500DFB">
        <w:rPr>
          <w:b/>
          <w:color w:val="000000" w:themeColor="text1"/>
        </w:rPr>
        <w:t>. All of the required features should have been created.</w:t>
      </w:r>
      <w:r>
        <w:rPr>
          <w:b/>
          <w:color w:val="000000" w:themeColor="text1"/>
        </w:rPr>
        <w:t xml:space="preserve"> </w:t>
      </w:r>
      <w:r w:rsidRPr="00500DFB">
        <w:rPr>
          <w:b/>
          <w:color w:val="FF0000"/>
        </w:rPr>
        <w:t>(22)</w:t>
      </w:r>
    </w:p>
    <w:p w14:paraId="52CB7944" w14:textId="486CA796" w:rsidR="00500DFB" w:rsidRPr="00B04B6D" w:rsidRDefault="00B04B6D" w:rsidP="00500DF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548DD4" w:themeColor="text2" w:themeTint="99"/>
        </w:rPr>
      </w:pPr>
      <w:r w:rsidRPr="00B04B6D">
        <w:rPr>
          <w:color w:val="548DD4" w:themeColor="text2" w:themeTint="99"/>
        </w:rPr>
        <w:t>https://arcg.is/0GPS4O</w:t>
      </w:r>
    </w:p>
    <w:p w14:paraId="7A16C380" w14:textId="77777777" w:rsidR="00500DFB" w:rsidRPr="00500DFB" w:rsidRDefault="00500DFB" w:rsidP="00500DF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8759B72" w14:textId="77777777" w:rsidR="00500DFB" w:rsidRDefault="00500DFB" w:rsidP="00500DF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Make a screenshot of the </w:t>
      </w:r>
      <w:r w:rsidRPr="00071055">
        <w:rPr>
          <w:b/>
          <w:i/>
          <w:color w:val="000000"/>
          <w:u w:val="single"/>
        </w:rPr>
        <w:t>ArcGIS</w:t>
      </w:r>
      <w:r>
        <w:rPr>
          <w:b/>
          <w:i/>
          <w:color w:val="000000"/>
        </w:rPr>
        <w:t xml:space="preserve"> </w:t>
      </w:r>
      <w:r w:rsidRPr="00071055">
        <w:rPr>
          <w:b/>
          <w:i/>
          <w:color w:val="000000"/>
          <w:u w:val="single"/>
        </w:rPr>
        <w:t xml:space="preserve">Collector </w:t>
      </w:r>
      <w:r>
        <w:rPr>
          <w:b/>
          <w:i/>
          <w:color w:val="000000"/>
        </w:rPr>
        <w:t xml:space="preserve">app </w:t>
      </w:r>
      <w:r w:rsidRPr="002C502A">
        <w:rPr>
          <w:b/>
          <w:iCs/>
          <w:color w:val="000000"/>
        </w:rPr>
        <w:t xml:space="preserve">on your phone showing the Editing page for a feature where all fields are </w:t>
      </w:r>
      <w:proofErr w:type="gramStart"/>
      <w:r w:rsidRPr="002C502A">
        <w:rPr>
          <w:b/>
          <w:iCs/>
          <w:color w:val="000000"/>
        </w:rPr>
        <w:t>filled</w:t>
      </w:r>
      <w:proofErr w:type="gramEnd"/>
      <w:r w:rsidRPr="002C502A">
        <w:rPr>
          <w:b/>
          <w:iCs/>
          <w:color w:val="000000"/>
        </w:rPr>
        <w:t xml:space="preserve"> and the location coordinates are determined</w:t>
      </w:r>
      <w:r>
        <w:rPr>
          <w:b/>
          <w:i/>
          <w:color w:val="000000"/>
        </w:rPr>
        <w:t>.</w:t>
      </w:r>
      <w:r>
        <w:rPr>
          <w:b/>
          <w:color w:val="000000"/>
        </w:rPr>
        <w:t xml:space="preserve"> </w:t>
      </w:r>
      <w:r w:rsidRPr="002C502A">
        <w:rPr>
          <w:b/>
          <w:iCs/>
          <w:color w:val="FF0000"/>
        </w:rPr>
        <w:t>(1)</w:t>
      </w:r>
    </w:p>
    <w:p w14:paraId="032222C1" w14:textId="721AC1F1" w:rsidR="00500DFB" w:rsidRPr="00500DFB" w:rsidRDefault="00B04B6D" w:rsidP="00500DFB">
      <w:pPr>
        <w:widowControl w:val="0"/>
        <w:autoSpaceDE w:val="0"/>
        <w:autoSpaceDN w:val="0"/>
        <w:adjustRightInd w:val="0"/>
        <w:spacing w:beforeLines="50" w:afterLines="100" w:after="24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17E817A" wp14:editId="5B780B80">
            <wp:extent cx="3086100" cy="6481260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03" cy="64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DFB" w:rsidRPr="00500DFB" w:rsidSect="00067DE6">
      <w:footerReference w:type="default" r:id="rId10"/>
      <w:pgSz w:w="12240" w:h="15840" w:code="1"/>
      <w:pgMar w:top="1440" w:right="1797" w:bottom="1440" w:left="1797" w:header="851" w:footer="99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F708" w14:textId="77777777" w:rsidR="00245F4C" w:rsidRDefault="00245F4C">
      <w:pPr>
        <w:spacing w:before="0" w:after="0"/>
      </w:pPr>
      <w:r>
        <w:separator/>
      </w:r>
    </w:p>
  </w:endnote>
  <w:endnote w:type="continuationSeparator" w:id="0">
    <w:p w14:paraId="5888D6F5" w14:textId="77777777" w:rsidR="00245F4C" w:rsidRDefault="00245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52AF" w14:textId="77777777" w:rsidR="00067DE6" w:rsidRPr="00067DE6" w:rsidRDefault="002C29B1" w:rsidP="00067D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  <w:lang w:eastAsia="zh-CN"/>
      </w:rPr>
    </w:pPr>
    <w:r>
      <w:rPr>
        <w:rFonts w:asciiTheme="majorHAnsi" w:eastAsiaTheme="majorEastAsia" w:hAnsiTheme="majorHAnsi" w:cstheme="majorBidi"/>
        <w:sz w:val="18"/>
        <w:szCs w:val="18"/>
        <w:lang w:eastAsia="zh-CN"/>
      </w:rPr>
      <w:t>GISC482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Lab</w:t>
    </w:r>
    <w:r w:rsidR="00833347">
      <w:rPr>
        <w:rFonts w:asciiTheme="majorHAnsi" w:eastAsiaTheme="majorEastAsia" w:hAnsiTheme="majorHAnsi" w:cstheme="majorBidi"/>
        <w:sz w:val="18"/>
        <w:szCs w:val="18"/>
      </w:rPr>
      <w:t>4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833347">
      <w:rPr>
        <w:rFonts w:asciiTheme="majorHAnsi" w:eastAsiaTheme="majorEastAsia" w:hAnsiTheme="majorHAnsi" w:cstheme="majorBidi"/>
        <w:sz w:val="18"/>
        <w:szCs w:val="18"/>
      </w:rPr>
      <w:t xml:space="preserve">Mobile </w:t>
    </w:r>
    <w:r w:rsidR="00B4692F" w:rsidRPr="00B4692F">
      <w:rPr>
        <w:rFonts w:asciiTheme="majorHAnsi" w:eastAsiaTheme="majorEastAsia" w:hAnsiTheme="majorHAnsi" w:cstheme="majorBidi"/>
        <w:sz w:val="18"/>
        <w:szCs w:val="18"/>
        <w:lang w:eastAsia="zh-CN"/>
      </w:rPr>
      <w:t>GIS</w:t>
    </w:r>
    <w:r w:rsidR="00512F25" w:rsidRPr="00512F25">
      <w:rPr>
        <w:rFonts w:asciiTheme="majorHAnsi" w:eastAsiaTheme="majorEastAsia" w:hAnsiTheme="majorHAnsi" w:cstheme="majorBidi"/>
        <w:sz w:val="18"/>
        <w:szCs w:val="18"/>
        <w:lang w:eastAsia="zh-CN"/>
      </w:rPr>
      <w:t xml:space="preserve"> 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>– Instructor: Ping Yin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="00067DE6" w:rsidRPr="00067DE6">
      <w:rPr>
        <w:rFonts w:asciiTheme="majorHAnsi" w:eastAsiaTheme="majorEastAsia" w:hAnsiTheme="majorHAnsi" w:cstheme="majorBidi"/>
        <w:sz w:val="18"/>
        <w:szCs w:val="18"/>
        <w:lang w:eastAsia="zh-CN"/>
      </w:rPr>
      <w:t xml:space="preserve"> </w:t>
    </w:r>
    <w:r w:rsidR="00067DE6" w:rsidRPr="00067DE6">
      <w:rPr>
        <w:rFonts w:asciiTheme="minorHAnsi" w:hAnsiTheme="minorHAnsi" w:cstheme="minorBidi"/>
        <w:sz w:val="18"/>
        <w:szCs w:val="18"/>
      </w:rPr>
      <w:fldChar w:fldCharType="begin"/>
    </w:r>
    <w:r w:rsidR="00067DE6" w:rsidRPr="00067DE6">
      <w:rPr>
        <w:sz w:val="18"/>
        <w:szCs w:val="18"/>
      </w:rPr>
      <w:instrText>PAGE   \* MERGEFORMAT</w:instrText>
    </w:r>
    <w:r w:rsidR="00067DE6" w:rsidRPr="00067DE6">
      <w:rPr>
        <w:rFonts w:asciiTheme="minorHAnsi" w:hAnsiTheme="minorHAnsi" w:cstheme="minorBidi"/>
        <w:sz w:val="18"/>
        <w:szCs w:val="18"/>
      </w:rPr>
      <w:fldChar w:fldCharType="separate"/>
    </w:r>
    <w:r w:rsidR="00567F47" w:rsidRPr="00567F47">
      <w:rPr>
        <w:rFonts w:asciiTheme="majorHAnsi" w:eastAsiaTheme="majorEastAsia" w:hAnsiTheme="majorHAnsi" w:cstheme="majorBidi"/>
        <w:noProof/>
        <w:sz w:val="18"/>
        <w:szCs w:val="18"/>
        <w:lang w:eastAsia="zh-CN"/>
      </w:rPr>
      <w:t>1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771F" w14:textId="77777777" w:rsidR="00245F4C" w:rsidRDefault="00245F4C">
      <w:pPr>
        <w:spacing w:before="0" w:after="0"/>
      </w:pPr>
      <w:r>
        <w:separator/>
      </w:r>
    </w:p>
  </w:footnote>
  <w:footnote w:type="continuationSeparator" w:id="0">
    <w:p w14:paraId="3224C36E" w14:textId="77777777" w:rsidR="00245F4C" w:rsidRDefault="00245F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64672"/>
    <w:multiLevelType w:val="hybridMultilevel"/>
    <w:tmpl w:val="9A739D5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AA12D4"/>
    <w:multiLevelType w:val="hybridMultilevel"/>
    <w:tmpl w:val="162897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260C2"/>
    <w:multiLevelType w:val="hybridMultilevel"/>
    <w:tmpl w:val="B7A8237E"/>
    <w:lvl w:ilvl="0" w:tplc="645A477A">
      <w:start w:val="1"/>
      <w:numFmt w:val="decimal"/>
      <w:lvlText w:val="Q%1."/>
      <w:lvlJc w:val="right"/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067EC"/>
    <w:multiLevelType w:val="hybridMultilevel"/>
    <w:tmpl w:val="36D04394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4" w15:restartNumberingAfterBreak="0">
    <w:nsid w:val="076725B7"/>
    <w:multiLevelType w:val="hybridMultilevel"/>
    <w:tmpl w:val="69320322"/>
    <w:lvl w:ilvl="0" w:tplc="6DDC2C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124C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0A5224FF"/>
    <w:multiLevelType w:val="hybridMultilevel"/>
    <w:tmpl w:val="EBD039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AB45DA2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0B130C01"/>
    <w:multiLevelType w:val="hybridMultilevel"/>
    <w:tmpl w:val="8CF6609C"/>
    <w:lvl w:ilvl="0" w:tplc="A36624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A5DDD"/>
    <w:multiLevelType w:val="hybridMultilevel"/>
    <w:tmpl w:val="751AF566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0" w15:restartNumberingAfterBreak="0">
    <w:nsid w:val="288351B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9140F9C"/>
    <w:multiLevelType w:val="hybridMultilevel"/>
    <w:tmpl w:val="CBF879FA"/>
    <w:lvl w:ilvl="0" w:tplc="DD408494">
      <w:start w:val="22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B7A32C3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EEC542B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F034B1B"/>
    <w:multiLevelType w:val="hybridMultilevel"/>
    <w:tmpl w:val="21D2B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696C8B"/>
    <w:multiLevelType w:val="hybridMultilevel"/>
    <w:tmpl w:val="A342CE3E"/>
    <w:lvl w:ilvl="0" w:tplc="402C4AF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6" w15:restartNumberingAfterBreak="0">
    <w:nsid w:val="31F54A21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99E2880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3ADF3B84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B24185A"/>
    <w:multiLevelType w:val="hybridMultilevel"/>
    <w:tmpl w:val="B21A3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7649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6365008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3D263AE"/>
    <w:multiLevelType w:val="hybridMultilevel"/>
    <w:tmpl w:val="CF822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51548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6033580D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2A630A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6D9522E"/>
    <w:multiLevelType w:val="hybridMultilevel"/>
    <w:tmpl w:val="0608CDBC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27" w15:restartNumberingAfterBreak="0">
    <w:nsid w:val="74553838"/>
    <w:multiLevelType w:val="hybridMultilevel"/>
    <w:tmpl w:val="F9221DE6"/>
    <w:lvl w:ilvl="0" w:tplc="462674E4">
      <w:start w:val="1"/>
      <w:numFmt w:val="decimal"/>
      <w:lvlText w:val="Q%1."/>
      <w:lvlJc w:val="right"/>
      <w:pPr>
        <w:ind w:left="996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5C2F0D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A002E26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AEB6E00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4"/>
  </w:num>
  <w:num w:numId="6">
    <w:abstractNumId w:val="22"/>
  </w:num>
  <w:num w:numId="7">
    <w:abstractNumId w:val="14"/>
  </w:num>
  <w:num w:numId="8">
    <w:abstractNumId w:val="27"/>
  </w:num>
  <w:num w:numId="9">
    <w:abstractNumId w:val="8"/>
  </w:num>
  <w:num w:numId="10">
    <w:abstractNumId w:val="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8"/>
  </w:num>
  <w:num w:numId="15">
    <w:abstractNumId w:val="30"/>
  </w:num>
  <w:num w:numId="16">
    <w:abstractNumId w:val="21"/>
  </w:num>
  <w:num w:numId="17">
    <w:abstractNumId w:val="24"/>
  </w:num>
  <w:num w:numId="18">
    <w:abstractNumId w:val="29"/>
  </w:num>
  <w:num w:numId="19">
    <w:abstractNumId w:val="25"/>
  </w:num>
  <w:num w:numId="20">
    <w:abstractNumId w:val="16"/>
  </w:num>
  <w:num w:numId="21">
    <w:abstractNumId w:val="12"/>
  </w:num>
  <w:num w:numId="22">
    <w:abstractNumId w:val="28"/>
  </w:num>
  <w:num w:numId="23">
    <w:abstractNumId w:val="5"/>
  </w:num>
  <w:num w:numId="24">
    <w:abstractNumId w:val="10"/>
  </w:num>
  <w:num w:numId="25">
    <w:abstractNumId w:val="23"/>
  </w:num>
  <w:num w:numId="26">
    <w:abstractNumId w:val="17"/>
  </w:num>
  <w:num w:numId="27">
    <w:abstractNumId w:val="7"/>
  </w:num>
  <w:num w:numId="28">
    <w:abstractNumId w:val="13"/>
  </w:num>
  <w:num w:numId="29">
    <w:abstractNumId w:val="9"/>
  </w:num>
  <w:num w:numId="30">
    <w:abstractNumId w:val="3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4F"/>
    <w:rsid w:val="0000114D"/>
    <w:rsid w:val="00001B4F"/>
    <w:rsid w:val="0000273C"/>
    <w:rsid w:val="00005295"/>
    <w:rsid w:val="00011994"/>
    <w:rsid w:val="000367D3"/>
    <w:rsid w:val="00044CF5"/>
    <w:rsid w:val="00046D5F"/>
    <w:rsid w:val="00047660"/>
    <w:rsid w:val="00051FE8"/>
    <w:rsid w:val="00060558"/>
    <w:rsid w:val="00067DE6"/>
    <w:rsid w:val="00073E88"/>
    <w:rsid w:val="00074985"/>
    <w:rsid w:val="0008282A"/>
    <w:rsid w:val="00083B89"/>
    <w:rsid w:val="00084ECD"/>
    <w:rsid w:val="00086108"/>
    <w:rsid w:val="00090EBD"/>
    <w:rsid w:val="000A6CCB"/>
    <w:rsid w:val="000C34FF"/>
    <w:rsid w:val="000D16F1"/>
    <w:rsid w:val="000D654F"/>
    <w:rsid w:val="000E0C4A"/>
    <w:rsid w:val="000E5351"/>
    <w:rsid w:val="00113A62"/>
    <w:rsid w:val="00121BA8"/>
    <w:rsid w:val="001228D8"/>
    <w:rsid w:val="001232B4"/>
    <w:rsid w:val="00126E5A"/>
    <w:rsid w:val="00130809"/>
    <w:rsid w:val="001527BC"/>
    <w:rsid w:val="00161AEC"/>
    <w:rsid w:val="00165AF6"/>
    <w:rsid w:val="0018297D"/>
    <w:rsid w:val="00191CC8"/>
    <w:rsid w:val="00191E12"/>
    <w:rsid w:val="00196809"/>
    <w:rsid w:val="001B20B4"/>
    <w:rsid w:val="001C17CE"/>
    <w:rsid w:val="001E62DE"/>
    <w:rsid w:val="001F1EE6"/>
    <w:rsid w:val="002074A0"/>
    <w:rsid w:val="00231CFD"/>
    <w:rsid w:val="00235A3E"/>
    <w:rsid w:val="00237B54"/>
    <w:rsid w:val="002449FE"/>
    <w:rsid w:val="00245F4C"/>
    <w:rsid w:val="0026441B"/>
    <w:rsid w:val="00280890"/>
    <w:rsid w:val="002849A0"/>
    <w:rsid w:val="00290EBC"/>
    <w:rsid w:val="00293D71"/>
    <w:rsid w:val="002A09DD"/>
    <w:rsid w:val="002C01C5"/>
    <w:rsid w:val="002C29B1"/>
    <w:rsid w:val="002C502A"/>
    <w:rsid w:val="002C66BC"/>
    <w:rsid w:val="00310BCB"/>
    <w:rsid w:val="003151C4"/>
    <w:rsid w:val="00316A87"/>
    <w:rsid w:val="00320507"/>
    <w:rsid w:val="003271FF"/>
    <w:rsid w:val="0035376E"/>
    <w:rsid w:val="00363DFD"/>
    <w:rsid w:val="003717EF"/>
    <w:rsid w:val="00385844"/>
    <w:rsid w:val="00386710"/>
    <w:rsid w:val="00391114"/>
    <w:rsid w:val="003B2FD7"/>
    <w:rsid w:val="003C0F31"/>
    <w:rsid w:val="003E0906"/>
    <w:rsid w:val="003F42F5"/>
    <w:rsid w:val="003F4824"/>
    <w:rsid w:val="003F7570"/>
    <w:rsid w:val="00416776"/>
    <w:rsid w:val="0041747F"/>
    <w:rsid w:val="00427F26"/>
    <w:rsid w:val="004454DE"/>
    <w:rsid w:val="00446BDE"/>
    <w:rsid w:val="00462E42"/>
    <w:rsid w:val="004712AA"/>
    <w:rsid w:val="00475B93"/>
    <w:rsid w:val="00492A49"/>
    <w:rsid w:val="0049612B"/>
    <w:rsid w:val="004A328B"/>
    <w:rsid w:val="004B1512"/>
    <w:rsid w:val="004B3A07"/>
    <w:rsid w:val="004B4A60"/>
    <w:rsid w:val="004B5BA6"/>
    <w:rsid w:val="004D040D"/>
    <w:rsid w:val="004D3890"/>
    <w:rsid w:val="004E5132"/>
    <w:rsid w:val="00500DFB"/>
    <w:rsid w:val="00505402"/>
    <w:rsid w:val="00505F71"/>
    <w:rsid w:val="00512F25"/>
    <w:rsid w:val="00537C57"/>
    <w:rsid w:val="005509B7"/>
    <w:rsid w:val="00557A2B"/>
    <w:rsid w:val="005608E9"/>
    <w:rsid w:val="00560DFA"/>
    <w:rsid w:val="0056261D"/>
    <w:rsid w:val="00567F47"/>
    <w:rsid w:val="00584AE3"/>
    <w:rsid w:val="00587398"/>
    <w:rsid w:val="00590B56"/>
    <w:rsid w:val="005954BE"/>
    <w:rsid w:val="005962FE"/>
    <w:rsid w:val="00596660"/>
    <w:rsid w:val="005967D5"/>
    <w:rsid w:val="005A53E3"/>
    <w:rsid w:val="005B5CA1"/>
    <w:rsid w:val="005B6ABE"/>
    <w:rsid w:val="005C5B21"/>
    <w:rsid w:val="005D0171"/>
    <w:rsid w:val="005D6885"/>
    <w:rsid w:val="005E2AC8"/>
    <w:rsid w:val="005E4AC5"/>
    <w:rsid w:val="00600905"/>
    <w:rsid w:val="00601350"/>
    <w:rsid w:val="0060254E"/>
    <w:rsid w:val="00616306"/>
    <w:rsid w:val="00623EB8"/>
    <w:rsid w:val="006255D7"/>
    <w:rsid w:val="006307FB"/>
    <w:rsid w:val="006323CB"/>
    <w:rsid w:val="006642E0"/>
    <w:rsid w:val="00670DA8"/>
    <w:rsid w:val="00672ADC"/>
    <w:rsid w:val="00682FE9"/>
    <w:rsid w:val="006842B2"/>
    <w:rsid w:val="00685726"/>
    <w:rsid w:val="0068676A"/>
    <w:rsid w:val="006948E4"/>
    <w:rsid w:val="006A40B5"/>
    <w:rsid w:val="006B038B"/>
    <w:rsid w:val="006B6F31"/>
    <w:rsid w:val="006C0EFE"/>
    <w:rsid w:val="006E012C"/>
    <w:rsid w:val="006E4E11"/>
    <w:rsid w:val="007148CF"/>
    <w:rsid w:val="00716260"/>
    <w:rsid w:val="007235C6"/>
    <w:rsid w:val="007268BA"/>
    <w:rsid w:val="007335F2"/>
    <w:rsid w:val="0074120F"/>
    <w:rsid w:val="0074134F"/>
    <w:rsid w:val="007427F1"/>
    <w:rsid w:val="00744910"/>
    <w:rsid w:val="00755994"/>
    <w:rsid w:val="007568E8"/>
    <w:rsid w:val="00773312"/>
    <w:rsid w:val="0077352A"/>
    <w:rsid w:val="00774183"/>
    <w:rsid w:val="00783945"/>
    <w:rsid w:val="00784BC4"/>
    <w:rsid w:val="00794F7C"/>
    <w:rsid w:val="00796A39"/>
    <w:rsid w:val="007A678E"/>
    <w:rsid w:val="007C4059"/>
    <w:rsid w:val="007D433D"/>
    <w:rsid w:val="007E42CD"/>
    <w:rsid w:val="007E4879"/>
    <w:rsid w:val="007F0CE7"/>
    <w:rsid w:val="007F35FF"/>
    <w:rsid w:val="007F3EE6"/>
    <w:rsid w:val="007F56CA"/>
    <w:rsid w:val="007F6430"/>
    <w:rsid w:val="00807458"/>
    <w:rsid w:val="00814D1B"/>
    <w:rsid w:val="00814D70"/>
    <w:rsid w:val="008163F1"/>
    <w:rsid w:val="00816404"/>
    <w:rsid w:val="008165B6"/>
    <w:rsid w:val="00817521"/>
    <w:rsid w:val="00833347"/>
    <w:rsid w:val="00844E8F"/>
    <w:rsid w:val="00854047"/>
    <w:rsid w:val="00860FDE"/>
    <w:rsid w:val="00864249"/>
    <w:rsid w:val="008707FC"/>
    <w:rsid w:val="00876FD7"/>
    <w:rsid w:val="0088224E"/>
    <w:rsid w:val="008836C2"/>
    <w:rsid w:val="008927F3"/>
    <w:rsid w:val="008E16D4"/>
    <w:rsid w:val="008E4387"/>
    <w:rsid w:val="008E609C"/>
    <w:rsid w:val="00902AF5"/>
    <w:rsid w:val="00905FC2"/>
    <w:rsid w:val="00910D56"/>
    <w:rsid w:val="00924A2F"/>
    <w:rsid w:val="00941B89"/>
    <w:rsid w:val="0094656F"/>
    <w:rsid w:val="00950CFE"/>
    <w:rsid w:val="00957006"/>
    <w:rsid w:val="00966D71"/>
    <w:rsid w:val="00967473"/>
    <w:rsid w:val="00990415"/>
    <w:rsid w:val="009A5084"/>
    <w:rsid w:val="009C0B0E"/>
    <w:rsid w:val="009D297F"/>
    <w:rsid w:val="009D7DE0"/>
    <w:rsid w:val="009E0D99"/>
    <w:rsid w:val="009E50A0"/>
    <w:rsid w:val="009F2B26"/>
    <w:rsid w:val="009F5796"/>
    <w:rsid w:val="009F69A5"/>
    <w:rsid w:val="00A02291"/>
    <w:rsid w:val="00A12C22"/>
    <w:rsid w:val="00A17C3B"/>
    <w:rsid w:val="00A2055D"/>
    <w:rsid w:val="00A30137"/>
    <w:rsid w:val="00A3560E"/>
    <w:rsid w:val="00A42D52"/>
    <w:rsid w:val="00A60DE0"/>
    <w:rsid w:val="00A85D0A"/>
    <w:rsid w:val="00A87B83"/>
    <w:rsid w:val="00A90BC7"/>
    <w:rsid w:val="00A90E0C"/>
    <w:rsid w:val="00AA282A"/>
    <w:rsid w:val="00AA3715"/>
    <w:rsid w:val="00AA5962"/>
    <w:rsid w:val="00AB0786"/>
    <w:rsid w:val="00AB2187"/>
    <w:rsid w:val="00AB3054"/>
    <w:rsid w:val="00AB6278"/>
    <w:rsid w:val="00AC44DC"/>
    <w:rsid w:val="00AC619D"/>
    <w:rsid w:val="00AD16C0"/>
    <w:rsid w:val="00AE352E"/>
    <w:rsid w:val="00AE77D2"/>
    <w:rsid w:val="00AF2F55"/>
    <w:rsid w:val="00AF6589"/>
    <w:rsid w:val="00B04B6D"/>
    <w:rsid w:val="00B0754D"/>
    <w:rsid w:val="00B15E06"/>
    <w:rsid w:val="00B178C7"/>
    <w:rsid w:val="00B22620"/>
    <w:rsid w:val="00B42223"/>
    <w:rsid w:val="00B4692F"/>
    <w:rsid w:val="00B644AC"/>
    <w:rsid w:val="00B7600B"/>
    <w:rsid w:val="00B8578A"/>
    <w:rsid w:val="00BB4604"/>
    <w:rsid w:val="00BB49D0"/>
    <w:rsid w:val="00BB66A1"/>
    <w:rsid w:val="00BB7B40"/>
    <w:rsid w:val="00BC1F68"/>
    <w:rsid w:val="00BC6E4C"/>
    <w:rsid w:val="00BD3C7E"/>
    <w:rsid w:val="00BD6DAF"/>
    <w:rsid w:val="00BD75F2"/>
    <w:rsid w:val="00BD77E5"/>
    <w:rsid w:val="00BD7F45"/>
    <w:rsid w:val="00BE2C55"/>
    <w:rsid w:val="00BF35CC"/>
    <w:rsid w:val="00C0309A"/>
    <w:rsid w:val="00C05C64"/>
    <w:rsid w:val="00C10E1F"/>
    <w:rsid w:val="00C1260C"/>
    <w:rsid w:val="00C13FC1"/>
    <w:rsid w:val="00C24B43"/>
    <w:rsid w:val="00C355E9"/>
    <w:rsid w:val="00C366A7"/>
    <w:rsid w:val="00C37E2A"/>
    <w:rsid w:val="00C448D0"/>
    <w:rsid w:val="00C63B44"/>
    <w:rsid w:val="00C66F2B"/>
    <w:rsid w:val="00C672EC"/>
    <w:rsid w:val="00C709F4"/>
    <w:rsid w:val="00C84B21"/>
    <w:rsid w:val="00C94049"/>
    <w:rsid w:val="00CD0DB4"/>
    <w:rsid w:val="00CD29C4"/>
    <w:rsid w:val="00D04247"/>
    <w:rsid w:val="00D07D94"/>
    <w:rsid w:val="00D121A0"/>
    <w:rsid w:val="00D13354"/>
    <w:rsid w:val="00D14E51"/>
    <w:rsid w:val="00D166B2"/>
    <w:rsid w:val="00D21975"/>
    <w:rsid w:val="00D36AA1"/>
    <w:rsid w:val="00D36F22"/>
    <w:rsid w:val="00D40730"/>
    <w:rsid w:val="00D42E44"/>
    <w:rsid w:val="00D713B6"/>
    <w:rsid w:val="00D83486"/>
    <w:rsid w:val="00D839AB"/>
    <w:rsid w:val="00D93B3F"/>
    <w:rsid w:val="00DA08AF"/>
    <w:rsid w:val="00DD6DC6"/>
    <w:rsid w:val="00E13DAF"/>
    <w:rsid w:val="00E16A0C"/>
    <w:rsid w:val="00E223FE"/>
    <w:rsid w:val="00E53356"/>
    <w:rsid w:val="00E56DB8"/>
    <w:rsid w:val="00E60174"/>
    <w:rsid w:val="00E73896"/>
    <w:rsid w:val="00E80074"/>
    <w:rsid w:val="00E84D50"/>
    <w:rsid w:val="00E86745"/>
    <w:rsid w:val="00EB065B"/>
    <w:rsid w:val="00EC4E86"/>
    <w:rsid w:val="00EF33A3"/>
    <w:rsid w:val="00F01EAD"/>
    <w:rsid w:val="00F05938"/>
    <w:rsid w:val="00F114E8"/>
    <w:rsid w:val="00F136D0"/>
    <w:rsid w:val="00F30BDB"/>
    <w:rsid w:val="00F31006"/>
    <w:rsid w:val="00F32286"/>
    <w:rsid w:val="00F3348F"/>
    <w:rsid w:val="00F41AB5"/>
    <w:rsid w:val="00F70ED1"/>
    <w:rsid w:val="00F715AA"/>
    <w:rsid w:val="00F721CC"/>
    <w:rsid w:val="00F815A4"/>
    <w:rsid w:val="00FB3CFC"/>
    <w:rsid w:val="00FB6A84"/>
    <w:rsid w:val="00FC4D70"/>
    <w:rsid w:val="00FC7AF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8730"/>
  <w15:docId w15:val="{013CEB09-888E-47F3-844D-E5C4114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55"/>
    <w:pPr>
      <w:spacing w:before="120"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905"/>
    <w:pPr>
      <w:spacing w:before="240" w:after="80" w:line="276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905"/>
    <w:rPr>
      <w:smallCaps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7F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7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9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7F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4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4A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dev\Teaching\EVSC362-GIS\Spring2008\Lab2\Lab%202%20Introduction%20to%20ArcMap%20and%20ArcCatalog%20-%20ANSW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2 Introduction to ArcMap and ArcCatalog - ANSWERS</Template>
  <TotalTime>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 to ArcMap</vt:lpstr>
    </vt:vector>
  </TitlesOfParts>
  <Company>home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 to ArcMap</dc:title>
  <dc:subject>ArcGIS</dc:subject>
  <dc:creator>Brian Rizzo</dc:creator>
  <cp:keywords>GIS, ArcMap, ArcCatalog</cp:keywords>
  <cp:lastModifiedBy>Jacob Dietrich (jdietri4)</cp:lastModifiedBy>
  <cp:revision>2</cp:revision>
  <dcterms:created xsi:type="dcterms:W3CDTF">2021-09-22T16:46:00Z</dcterms:created>
  <dcterms:modified xsi:type="dcterms:W3CDTF">2021-09-22T16:46:00Z</dcterms:modified>
  <cp:category>GIS</cp:category>
</cp:coreProperties>
</file>